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E0349" w14:textId="77777777" w:rsidR="00AC5C4D" w:rsidRDefault="00AC5C4D" w:rsidP="00AC5C4D">
      <w:pPr>
        <w:rPr>
          <w:rFonts w:ascii="Calibri" w:eastAsia="Calibri" w:hAnsi="Calibri" w:cs="Calibri"/>
          <w:b/>
          <w:sz w:val="10"/>
          <w:szCs w:val="10"/>
          <w:lang w:val="da-DK"/>
        </w:rPr>
      </w:pPr>
      <w:r w:rsidRPr="00AC5C4D">
        <w:rPr>
          <w:rFonts w:ascii="Al Tarikh" w:eastAsia="Malgun Gothic" w:hAnsi="Al Tarikh" w:cs="Al Tarikh" w:hint="cs"/>
          <w:b/>
          <w:noProof/>
          <w:sz w:val="10"/>
          <w:szCs w:val="10"/>
          <w:lang w:val="en-GB" w:eastAsia="en-GB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4627AA35" wp14:editId="2FD43E66">
                <wp:simplePos x="0" y="0"/>
                <wp:positionH relativeFrom="column">
                  <wp:posOffset>4991100</wp:posOffset>
                </wp:positionH>
                <wp:positionV relativeFrom="paragraph">
                  <wp:posOffset>27940</wp:posOffset>
                </wp:positionV>
                <wp:extent cx="1486535" cy="1488440"/>
                <wp:effectExtent l="0" t="0" r="37465" b="35560"/>
                <wp:wrapThrough wrapText="bothSides">
                  <wp:wrapPolygon edited="0">
                    <wp:start x="7381" y="0"/>
                    <wp:lineTo x="4060" y="1474"/>
                    <wp:lineTo x="369" y="4792"/>
                    <wp:lineTo x="0" y="7741"/>
                    <wp:lineTo x="0" y="14375"/>
                    <wp:lineTo x="1476" y="17693"/>
                    <wp:lineTo x="1476" y="18430"/>
                    <wp:lineTo x="6274" y="21747"/>
                    <wp:lineTo x="7381" y="21747"/>
                    <wp:lineTo x="14394" y="21747"/>
                    <wp:lineTo x="15501" y="21747"/>
                    <wp:lineTo x="20299" y="18430"/>
                    <wp:lineTo x="20299" y="17693"/>
                    <wp:lineTo x="21775" y="14375"/>
                    <wp:lineTo x="21775" y="7741"/>
                    <wp:lineTo x="21406" y="4792"/>
                    <wp:lineTo x="17716" y="1474"/>
                    <wp:lineTo x="14394" y="0"/>
                    <wp:lineTo x="7381" y="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14884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2D2C7A79" id="Oval 5" o:spid="_x0000_s1026" style="position:absolute;margin-left:393pt;margin-top:2.2pt;width:117.05pt;height:117.2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" fillcolor="red" strokecolor="red" strokeweight="1pt">
                <v:stroke joinstyle="miter"/>
                <w10:wrap type="through"/>
              </v:oval>
            </w:pict>
          </mc:Fallback>
        </mc:AlternateContent>
      </w:r>
    </w:p>
    <w:p w14:paraId="6A10F1C4" w14:textId="77777777" w:rsidR="00AC5C4D" w:rsidRDefault="00AC5C4D" w:rsidP="00AC5C4D">
      <w:pPr>
        <w:rPr>
          <w:rFonts w:ascii="Calibri" w:eastAsia="Calibri" w:hAnsi="Calibri" w:cs="Calibri"/>
          <w:b/>
          <w:sz w:val="10"/>
          <w:szCs w:val="10"/>
          <w:lang w:val="da-DK"/>
        </w:rPr>
      </w:pPr>
    </w:p>
    <w:p w14:paraId="2717DBC6" w14:textId="77777777" w:rsidR="00AC5C4D" w:rsidRPr="00AC5C4D" w:rsidRDefault="00AC5C4D" w:rsidP="00AC5C4D">
      <w:pPr>
        <w:rPr>
          <w:rFonts w:ascii="Calibri" w:eastAsia="Calibri" w:hAnsi="Calibri" w:cs="Calibri"/>
          <w:b/>
          <w:sz w:val="10"/>
          <w:szCs w:val="10"/>
          <w:lang w:val="da-DK"/>
        </w:rPr>
      </w:pPr>
    </w:p>
    <w:p w14:paraId="5957002A" w14:textId="77777777" w:rsidR="00EF7CC9" w:rsidRPr="00454DA9" w:rsidRDefault="00AC5C4D" w:rsidP="00AC5C4D">
      <w:pPr>
        <w:rPr>
          <w:rFonts w:ascii="Al Tarikh" w:eastAsia="Malgun Gothic" w:hAnsi="Al Tarikh" w:cs="Al Tarikh"/>
          <w:b/>
          <w:sz w:val="80"/>
          <w:szCs w:val="80"/>
          <w:lang w:val="en-GB"/>
        </w:rPr>
      </w:pPr>
      <w:r>
        <w:rPr>
          <w:rFonts w:ascii="Calibri" w:eastAsia="Calibri" w:hAnsi="Calibri" w:cs="Calibri"/>
          <w:b/>
          <w:noProof/>
          <w:sz w:val="80"/>
          <w:szCs w:val="80"/>
          <w:lang w:val="en-GB" w:eastAsia="en-GB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28E7D19" wp14:editId="7C6A98C8">
                <wp:simplePos x="0" y="0"/>
                <wp:positionH relativeFrom="column">
                  <wp:posOffset>5332095</wp:posOffset>
                </wp:positionH>
                <wp:positionV relativeFrom="paragraph">
                  <wp:posOffset>231775</wp:posOffset>
                </wp:positionV>
                <wp:extent cx="1028065" cy="5715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06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6F532" w14:textId="77777777" w:rsidR="00AC5C4D" w:rsidRPr="00AC5C4D" w:rsidRDefault="00496111">
                            <w:pPr>
                              <w:rPr>
                                <w:rFonts w:asciiTheme="majorHAnsi" w:hAnsiTheme="majorHAnsi" w:cs="Silom"/>
                                <w:color w:val="FFFFFF" w:themeColor="background1"/>
                                <w:sz w:val="80"/>
                                <w:szCs w:val="80"/>
                                <w:lang w:val="da-DK"/>
                              </w:rPr>
                            </w:pPr>
                            <w:r>
                              <w:rPr>
                                <w:rFonts w:asciiTheme="majorHAnsi" w:hAnsiTheme="majorHAnsi" w:cs="Silom"/>
                                <w:color w:val="FFFFFF" w:themeColor="background1"/>
                                <w:sz w:val="80"/>
                                <w:szCs w:val="80"/>
                                <w:lang w:val="da-DK"/>
                              </w:rPr>
                              <w:t>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E7D1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19.85pt;margin-top:18.25pt;width:80.95pt;height:4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" filled="f" stroked="f">
                <v:textbox>
                  <w:txbxContent>
                    <w:p w14:paraId="7F96F532" w14:textId="77777777" w:rsidR="00AC5C4D" w:rsidRPr="00AC5C4D" w:rsidRDefault="00496111">
                      <w:pPr>
                        <w:rPr>
                          <w:rFonts w:asciiTheme="majorHAnsi" w:hAnsiTheme="majorHAnsi" w:cs="Silom"/>
                          <w:color w:val="FFFFFF" w:themeColor="background1"/>
                          <w:sz w:val="80"/>
                          <w:szCs w:val="80"/>
                          <w:lang w:val="da-DK"/>
                        </w:rPr>
                      </w:pPr>
                      <w:r>
                        <w:rPr>
                          <w:rFonts w:asciiTheme="majorHAnsi" w:hAnsiTheme="majorHAnsi" w:cs="Silom"/>
                          <w:color w:val="FFFFFF" w:themeColor="background1"/>
                          <w:sz w:val="80"/>
                          <w:szCs w:val="80"/>
                          <w:lang w:val="da-DK"/>
                        </w:rPr>
                        <w:t>KT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54DA9">
        <w:rPr>
          <w:rFonts w:ascii="Calibri" w:eastAsia="Calibri" w:hAnsi="Calibri" w:cs="Calibri"/>
          <w:b/>
          <w:sz w:val="80"/>
          <w:szCs w:val="80"/>
          <w:lang w:val="en-GB"/>
        </w:rPr>
        <w:t>KALINA</w:t>
      </w:r>
      <w:r w:rsidRPr="00454DA9">
        <w:rPr>
          <w:rFonts w:ascii="Al Tarikh" w:eastAsia="Malgun Gothic" w:hAnsi="Al Tarikh" w:cs="Al Tarikh" w:hint="cs"/>
          <w:b/>
          <w:sz w:val="80"/>
          <w:szCs w:val="80"/>
          <w:lang w:val="en-GB"/>
        </w:rPr>
        <w:t xml:space="preserve"> </w:t>
      </w:r>
      <w:r w:rsidRPr="00454DA9">
        <w:rPr>
          <w:rFonts w:ascii="Calibri" w:eastAsia="Calibri" w:hAnsi="Calibri" w:cs="Calibri"/>
          <w:b/>
          <w:sz w:val="80"/>
          <w:szCs w:val="80"/>
          <w:lang w:val="en-GB"/>
        </w:rPr>
        <w:t>TODOROVA</w:t>
      </w:r>
    </w:p>
    <w:p w14:paraId="79AE1ECD" w14:textId="77777777" w:rsidR="00AC5C4D" w:rsidRPr="00454DA9" w:rsidRDefault="00454DA9" w:rsidP="00AC5C4D">
      <w:pPr>
        <w:rPr>
          <w:rFonts w:ascii="Arial" w:hAnsi="Arial" w:cs="Arial"/>
          <w:lang w:val="en-GB"/>
        </w:rPr>
      </w:pPr>
      <w:r w:rsidRPr="00454DA9">
        <w:rPr>
          <w:rFonts w:ascii="Arial" w:hAnsi="Arial" w:cs="Arial"/>
          <w:lang w:val="en-GB"/>
        </w:rPr>
        <w:t xml:space="preserve">Online version: </w:t>
      </w:r>
      <w:r w:rsidRPr="00454DA9">
        <w:rPr>
          <w:rFonts w:ascii="Arial" w:hAnsi="Arial" w:cs="Arial"/>
          <w:b/>
          <w:lang w:val="en-GB"/>
        </w:rPr>
        <w:t>http://resume.ki6i.com</w:t>
      </w:r>
      <w:r w:rsidRPr="00454DA9">
        <w:rPr>
          <w:rFonts w:ascii="Arial" w:hAnsi="Arial" w:cs="Arial"/>
          <w:lang w:val="en-GB"/>
        </w:rPr>
        <w:br/>
      </w:r>
      <w:proofErr w:type="spellStart"/>
      <w:r w:rsidR="00AC5C4D" w:rsidRPr="00454DA9">
        <w:rPr>
          <w:rFonts w:ascii="Arial" w:hAnsi="Arial" w:cs="Arial"/>
          <w:lang w:val="en-GB"/>
        </w:rPr>
        <w:t>Frederikssundsvej</w:t>
      </w:r>
      <w:proofErr w:type="spellEnd"/>
      <w:r w:rsidR="00AC5C4D" w:rsidRPr="00454DA9">
        <w:rPr>
          <w:rFonts w:ascii="Arial" w:hAnsi="Arial" w:cs="Arial"/>
          <w:lang w:val="en-GB"/>
        </w:rPr>
        <w:t xml:space="preserve"> 194 2 1, 2700 </w:t>
      </w:r>
      <w:proofErr w:type="spellStart"/>
      <w:r w:rsidR="00AC5C4D" w:rsidRPr="00454DA9">
        <w:rPr>
          <w:rFonts w:ascii="Arial" w:hAnsi="Arial" w:cs="Arial"/>
          <w:lang w:val="en-GB"/>
        </w:rPr>
        <w:t>Br</w:t>
      </w:r>
      <w:r w:rsidR="00AC5C4D" w:rsidRPr="00454DA9">
        <w:rPr>
          <w:rFonts w:ascii="Arial" w:eastAsia="Calibri" w:hAnsi="Arial" w:cs="Arial"/>
          <w:lang w:val="en-GB"/>
        </w:rPr>
        <w:t>ø</w:t>
      </w:r>
      <w:r w:rsidR="00AC5C4D" w:rsidRPr="00454DA9">
        <w:rPr>
          <w:rFonts w:ascii="Arial" w:hAnsi="Arial" w:cs="Arial"/>
          <w:lang w:val="en-GB"/>
        </w:rPr>
        <w:t>nsh</w:t>
      </w:r>
      <w:r w:rsidR="00AC5C4D" w:rsidRPr="00454DA9">
        <w:rPr>
          <w:rFonts w:ascii="Arial" w:eastAsia="Calibri" w:hAnsi="Arial" w:cs="Arial"/>
          <w:lang w:val="en-GB"/>
        </w:rPr>
        <w:t>ø</w:t>
      </w:r>
      <w:r w:rsidR="00AC5C4D" w:rsidRPr="00454DA9">
        <w:rPr>
          <w:rFonts w:ascii="Arial" w:hAnsi="Arial" w:cs="Arial"/>
          <w:lang w:val="en-GB"/>
        </w:rPr>
        <w:t>j</w:t>
      </w:r>
      <w:proofErr w:type="spellEnd"/>
      <w:r w:rsidR="00AC5C4D" w:rsidRPr="00454DA9">
        <w:rPr>
          <w:rFonts w:ascii="Arial" w:hAnsi="Arial" w:cs="Arial"/>
          <w:lang w:val="en-GB"/>
        </w:rPr>
        <w:t>, Denmark</w:t>
      </w:r>
    </w:p>
    <w:p w14:paraId="27E08C9E" w14:textId="77777777" w:rsidR="00496111" w:rsidRPr="00454DA9" w:rsidRDefault="00496111" w:rsidP="00AC5C4D">
      <w:pPr>
        <w:rPr>
          <w:rFonts w:ascii="Arial" w:hAnsi="Arial" w:cs="Arial"/>
          <w:lang w:val="en-GB"/>
        </w:rPr>
      </w:pPr>
    </w:p>
    <w:p w14:paraId="6C7F63D6" w14:textId="77777777" w:rsidR="00496111" w:rsidRPr="00454DA9" w:rsidRDefault="00496111" w:rsidP="00AC5C4D">
      <w:pPr>
        <w:rPr>
          <w:rFonts w:ascii="Arial" w:hAnsi="Arial" w:cs="Arial"/>
          <w:lang w:val="en-GB"/>
        </w:rPr>
      </w:pPr>
    </w:p>
    <w:p w14:paraId="6E25EBCB" w14:textId="77777777" w:rsidR="00496111" w:rsidRPr="00454DA9" w:rsidRDefault="00496111" w:rsidP="00AC5C4D">
      <w:pPr>
        <w:rPr>
          <w:rFonts w:ascii="Arial" w:hAnsi="Arial" w:cs="Arial"/>
          <w:lang w:val="en-GB"/>
        </w:rPr>
      </w:pPr>
    </w:p>
    <w:p w14:paraId="3FD3D00B" w14:textId="77777777" w:rsidR="00496111" w:rsidRPr="00B35422" w:rsidRDefault="00496111" w:rsidP="00496111">
      <w:pPr>
        <w:rPr>
          <w:rFonts w:ascii="Calibri" w:eastAsia="Calibri" w:hAnsi="Calibri" w:cs="Calibri"/>
          <w:b/>
          <w:sz w:val="32"/>
          <w:szCs w:val="32"/>
          <w:lang w:val="en-GB"/>
        </w:rPr>
      </w:pPr>
      <w:r w:rsidRPr="00B35422">
        <w:rPr>
          <w:rFonts w:ascii="Calibri" w:eastAsia="Calibri" w:hAnsi="Calibri" w:cs="Calibri"/>
          <w:b/>
          <w:sz w:val="32"/>
          <w:szCs w:val="32"/>
          <w:lang w:val="en-GB"/>
        </w:rPr>
        <w:t>OBJECTIVE</w:t>
      </w:r>
    </w:p>
    <w:p w14:paraId="3BE1153B" w14:textId="77777777" w:rsidR="00496111" w:rsidRPr="00496111" w:rsidRDefault="00496111" w:rsidP="00496111">
      <w:pPr>
        <w:rPr>
          <w:rFonts w:ascii="Arial" w:hAnsi="Arial" w:cs="Arial"/>
        </w:rPr>
      </w:pPr>
      <w:r w:rsidRPr="00496111">
        <w:rPr>
          <w:rFonts w:ascii="Arial" w:hAnsi="Arial" w:cs="Arial"/>
        </w:rPr>
        <w:t xml:space="preserve">I am developer and tech lead, who is particularly interested in simplification, acceleration and automatization of business processes. I love helping people to work faster and smarter. I am really quick study and I love to learn new systems and technologies. Historically I have been integrating and customizing a lot of 3rd party systems like Magento, SugarCRM, </w:t>
      </w:r>
      <w:proofErr w:type="spellStart"/>
      <w:r w:rsidRPr="00496111">
        <w:rPr>
          <w:rFonts w:ascii="Arial" w:hAnsi="Arial" w:cs="Arial"/>
        </w:rPr>
        <w:t>Wordpress</w:t>
      </w:r>
      <w:proofErr w:type="spellEnd"/>
      <w:r w:rsidRPr="00496111">
        <w:rPr>
          <w:rFonts w:ascii="Arial" w:hAnsi="Arial" w:cs="Arial"/>
        </w:rPr>
        <w:t>, Mandrill, Mailchimp, Mega, Salesforce, Zuora, Unit4. Furthermore, I have been working professionally with various back-end languages like Java, C#, PHP, Python, Node, Clojure.</w:t>
      </w:r>
    </w:p>
    <w:p w14:paraId="54845A1A" w14:textId="77777777" w:rsidR="00BA19B8" w:rsidRDefault="00BA19B8" w:rsidP="00496111">
      <w:pPr>
        <w:rPr>
          <w:rFonts w:ascii="Arial" w:hAnsi="Arial" w:cs="Arial"/>
        </w:rPr>
      </w:pPr>
    </w:p>
    <w:p w14:paraId="44F84D1A" w14:textId="77777777" w:rsidR="00CB70B3" w:rsidRPr="00CB70B3" w:rsidRDefault="005941B1" w:rsidP="00496111">
      <w:pPr>
        <w:rPr>
          <w:rFonts w:ascii="Arial" w:hAnsi="Arial" w:cs="Arial"/>
        </w:rPr>
      </w:pPr>
      <w:r w:rsidRPr="00B35422">
        <w:rPr>
          <w:rFonts w:ascii="Arial" w:hAnsi="Arial" w:cs="Arial"/>
          <w:b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BF59169" wp14:editId="207426AC">
                <wp:simplePos x="0" y="0"/>
                <wp:positionH relativeFrom="column">
                  <wp:posOffset>4763135</wp:posOffset>
                </wp:positionH>
                <wp:positionV relativeFrom="paragraph">
                  <wp:posOffset>108585</wp:posOffset>
                </wp:positionV>
                <wp:extent cx="2081530" cy="3655060"/>
                <wp:effectExtent l="0" t="0" r="0" b="254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1530" cy="3655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9FFDB" w14:textId="77777777" w:rsidR="001458DC" w:rsidRPr="00B35422" w:rsidRDefault="001458DC" w:rsidP="001458DC">
                            <w:pPr>
                              <w:rPr>
                                <w:rFonts w:ascii="Calibri" w:eastAsia="Calibri" w:hAnsi="Calibri" w:cs="Calibri"/>
                                <w:b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B35422">
                              <w:rPr>
                                <w:rFonts w:ascii="Calibri" w:eastAsia="Calibri" w:hAnsi="Calibri" w:cs="Calibri"/>
                                <w:b/>
                                <w:sz w:val="32"/>
                                <w:szCs w:val="32"/>
                                <w:lang w:val="en-GB"/>
                              </w:rPr>
                              <w:t>PROFESSIONAL SKILLS</w:t>
                            </w:r>
                          </w:p>
                          <w:p w14:paraId="75C96A91" w14:textId="77777777" w:rsidR="001458DC" w:rsidRPr="001458DC" w:rsidRDefault="001458D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B0A401A" w14:textId="77777777" w:rsidR="001458DC" w:rsidRPr="001458DC" w:rsidRDefault="001458D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Java</w:t>
                            </w:r>
                          </w:p>
                          <w:p w14:paraId="6349EFFF" w14:textId="77777777" w:rsidR="001458DC" w:rsidRPr="001458DC" w:rsidRDefault="001458DC">
                            <w:pPr>
                              <w:rPr>
                                <w:lang w:val="en-GB"/>
                              </w:rPr>
                            </w:pPr>
                            <w:r w:rsidRPr="001458DC">
                              <w:rPr>
                                <w:lang w:val="en-GB"/>
                              </w:rPr>
                              <w:t>PHP</w:t>
                            </w:r>
                          </w:p>
                          <w:p w14:paraId="2688FF93" w14:textId="77777777" w:rsidR="001458DC" w:rsidRDefault="001458D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Python</w:t>
                            </w:r>
                          </w:p>
                          <w:p w14:paraId="70C1807E" w14:textId="77777777" w:rsidR="001458DC" w:rsidRDefault="001458D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Node</w:t>
                            </w:r>
                          </w:p>
                          <w:p w14:paraId="4A6B56A9" w14:textId="77777777" w:rsidR="001458DC" w:rsidRDefault="001458D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Clojure</w:t>
                            </w:r>
                            <w:r>
                              <w:rPr>
                                <w:lang w:val="en-GB"/>
                              </w:rPr>
                              <w:br/>
                              <w:t>Salesforce</w:t>
                            </w:r>
                          </w:p>
                          <w:p w14:paraId="12E87906" w14:textId="77777777" w:rsidR="001458DC" w:rsidRDefault="001458DC">
                            <w:pPr>
                              <w:rPr>
                                <w:lang w:val="en-GB"/>
                              </w:rPr>
                            </w:pPr>
                            <w:r w:rsidRPr="001458DC">
                              <w:rPr>
                                <w:lang w:val="en-GB"/>
                              </w:rPr>
                              <w:t>C#</w:t>
                            </w:r>
                          </w:p>
                          <w:p w14:paraId="7B7796AB" w14:textId="77777777" w:rsidR="001458DC" w:rsidRDefault="001458D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MySQL</w:t>
                            </w:r>
                          </w:p>
                          <w:p w14:paraId="35DC26DE" w14:textId="77777777" w:rsidR="001458DC" w:rsidRDefault="001458D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DynamoDB</w:t>
                            </w:r>
                          </w:p>
                          <w:p w14:paraId="59CBD928" w14:textId="77777777" w:rsidR="001458DC" w:rsidRDefault="001458D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MongoDB</w:t>
                            </w:r>
                          </w:p>
                          <w:p w14:paraId="7C56AA72" w14:textId="77777777" w:rsidR="001458DC" w:rsidRPr="001458DC" w:rsidRDefault="001458D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CSS</w:t>
                            </w:r>
                          </w:p>
                          <w:p w14:paraId="23D5CC3B" w14:textId="77777777" w:rsidR="001458DC" w:rsidRPr="001458DC" w:rsidRDefault="001458D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59169" id="Text Box 61" o:spid="_x0000_s1027" type="#_x0000_t202" style="position:absolute;margin-left:375.05pt;margin-top:8.55pt;width:163.9pt;height:287.8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" filled="f" stroked="f">
                <v:textbox>
                  <w:txbxContent>
                    <w:p w14:paraId="55A9FFDB" w14:textId="77777777" w:rsidR="001458DC" w:rsidRPr="00B35422" w:rsidRDefault="001458DC" w:rsidP="001458DC">
                      <w:pPr>
                        <w:rPr>
                          <w:rFonts w:ascii="Calibri" w:eastAsia="Calibri" w:hAnsi="Calibri" w:cs="Calibri"/>
                          <w:b/>
                          <w:sz w:val="32"/>
                          <w:szCs w:val="32"/>
                          <w:lang w:val="en-GB"/>
                        </w:rPr>
                      </w:pPr>
                      <w:r w:rsidRPr="00B35422">
                        <w:rPr>
                          <w:rFonts w:ascii="Calibri" w:eastAsia="Calibri" w:hAnsi="Calibri" w:cs="Calibri"/>
                          <w:b/>
                          <w:sz w:val="32"/>
                          <w:szCs w:val="32"/>
                          <w:lang w:val="en-GB"/>
                        </w:rPr>
                        <w:t>PROFESSIONAL SKILLS</w:t>
                      </w:r>
                    </w:p>
                    <w:p w14:paraId="75C96A91" w14:textId="77777777" w:rsidR="001458DC" w:rsidRPr="001458DC" w:rsidRDefault="001458DC">
                      <w:pPr>
                        <w:rPr>
                          <w:lang w:val="en-GB"/>
                        </w:rPr>
                      </w:pPr>
                    </w:p>
                    <w:p w14:paraId="4B0A401A" w14:textId="77777777" w:rsidR="001458DC" w:rsidRPr="001458DC" w:rsidRDefault="001458D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Java</w:t>
                      </w:r>
                    </w:p>
                    <w:p w14:paraId="6349EFFF" w14:textId="77777777" w:rsidR="001458DC" w:rsidRPr="001458DC" w:rsidRDefault="001458DC">
                      <w:pPr>
                        <w:rPr>
                          <w:lang w:val="en-GB"/>
                        </w:rPr>
                      </w:pPr>
                      <w:r w:rsidRPr="001458DC">
                        <w:rPr>
                          <w:lang w:val="en-GB"/>
                        </w:rPr>
                        <w:t>PHP</w:t>
                      </w:r>
                    </w:p>
                    <w:p w14:paraId="2688FF93" w14:textId="77777777" w:rsidR="001458DC" w:rsidRDefault="001458D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Python</w:t>
                      </w:r>
                    </w:p>
                    <w:p w14:paraId="70C1807E" w14:textId="77777777" w:rsidR="001458DC" w:rsidRDefault="001458D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Node</w:t>
                      </w:r>
                    </w:p>
                    <w:p w14:paraId="4A6B56A9" w14:textId="77777777" w:rsidR="001458DC" w:rsidRDefault="001458D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Clojure</w:t>
                      </w:r>
                      <w:r>
                        <w:rPr>
                          <w:lang w:val="en-GB"/>
                        </w:rPr>
                        <w:br/>
                        <w:t>Salesforce</w:t>
                      </w:r>
                    </w:p>
                    <w:p w14:paraId="12E87906" w14:textId="77777777" w:rsidR="001458DC" w:rsidRDefault="001458DC">
                      <w:pPr>
                        <w:rPr>
                          <w:lang w:val="en-GB"/>
                        </w:rPr>
                      </w:pPr>
                      <w:r w:rsidRPr="001458DC">
                        <w:rPr>
                          <w:lang w:val="en-GB"/>
                        </w:rPr>
                        <w:t>C#</w:t>
                      </w:r>
                    </w:p>
                    <w:p w14:paraId="7B7796AB" w14:textId="77777777" w:rsidR="001458DC" w:rsidRDefault="001458D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MySQL</w:t>
                      </w:r>
                    </w:p>
                    <w:p w14:paraId="35DC26DE" w14:textId="77777777" w:rsidR="001458DC" w:rsidRDefault="001458D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DynamoDB</w:t>
                      </w:r>
                    </w:p>
                    <w:p w14:paraId="59CBD928" w14:textId="77777777" w:rsidR="001458DC" w:rsidRDefault="001458D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MongoDB</w:t>
                      </w:r>
                    </w:p>
                    <w:p w14:paraId="7C56AA72" w14:textId="77777777" w:rsidR="001458DC" w:rsidRPr="001458DC" w:rsidRDefault="001458D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CSS</w:t>
                      </w:r>
                    </w:p>
                    <w:p w14:paraId="23D5CC3B" w14:textId="77777777" w:rsidR="001458DC" w:rsidRPr="001458DC" w:rsidRDefault="001458D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B2C207" w14:textId="77777777" w:rsidR="00496111" w:rsidRPr="005941B1" w:rsidRDefault="00496111" w:rsidP="00496111">
      <w:pPr>
        <w:rPr>
          <w:rFonts w:ascii="Calibri" w:eastAsia="Calibri" w:hAnsi="Calibri" w:cs="Calibri"/>
          <w:b/>
          <w:sz w:val="32"/>
          <w:szCs w:val="32"/>
          <w:lang w:val="da-DK"/>
        </w:rPr>
      </w:pPr>
      <w:r w:rsidRPr="005941B1">
        <w:rPr>
          <w:rFonts w:ascii="Calibri" w:eastAsia="Calibri" w:hAnsi="Calibri" w:cs="Calibri"/>
          <w:b/>
          <w:sz w:val="32"/>
          <w:szCs w:val="32"/>
          <w:lang w:val="da-DK"/>
        </w:rPr>
        <w:t>WORK EXPERIENCE</w:t>
      </w:r>
    </w:p>
    <w:p w14:paraId="58CA4961" w14:textId="17231DFF" w:rsidR="00496111" w:rsidRPr="00D0128C" w:rsidRDefault="00EF7409" w:rsidP="00496111">
      <w:pPr>
        <w:rPr>
          <w:rFonts w:ascii="Arial" w:hAnsi="Arial" w:cs="Arial"/>
          <w:lang w:val="da-DK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190A3A6" wp14:editId="22FC4B42">
                <wp:simplePos x="0" y="0"/>
                <wp:positionH relativeFrom="column">
                  <wp:posOffset>6248036</wp:posOffset>
                </wp:positionH>
                <wp:positionV relativeFrom="paragraph">
                  <wp:posOffset>155578</wp:posOffset>
                </wp:positionV>
                <wp:extent cx="113030" cy="118745"/>
                <wp:effectExtent l="0" t="0" r="13970" b="33655"/>
                <wp:wrapNone/>
                <wp:docPr id="84" name="Donu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267085C8" id="_x0000_t23" coordsize="21600,21600" o:spt="23" adj="5400" path="m0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84" o:spid="_x0000_s1026" type="#_x0000_t23" style="position:absolute;margin-left:491.95pt;margin-top:12.25pt;width:8.9pt;height:9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9427BF4" wp14:editId="43DFF459">
                <wp:simplePos x="0" y="0"/>
                <wp:positionH relativeFrom="column">
                  <wp:posOffset>6592810</wp:posOffset>
                </wp:positionH>
                <wp:positionV relativeFrom="paragraph">
                  <wp:posOffset>160574</wp:posOffset>
                </wp:positionV>
                <wp:extent cx="113030" cy="118745"/>
                <wp:effectExtent l="0" t="0" r="13970" b="33655"/>
                <wp:wrapNone/>
                <wp:docPr id="88" name="Donu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A8D9929" id="Donut 88" o:spid="_x0000_s1026" type="#_x0000_t23" style="position:absolute;margin-left:519.1pt;margin-top:12.65pt;width:8.9pt;height:9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" fillcolor="white [3212]" strokecolor="#a5a5a5 [2092]" strokeweight=".25pt">
                <v:stroke joinstyle="miter"/>
              </v:shape>
            </w:pict>
          </mc:Fallback>
        </mc:AlternateContent>
      </w:r>
      <w:r w:rsidR="00D0128C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4751CE0" wp14:editId="622BD802">
                <wp:simplePos x="0" y="0"/>
                <wp:positionH relativeFrom="column">
                  <wp:posOffset>6703695</wp:posOffset>
                </wp:positionH>
                <wp:positionV relativeFrom="paragraph">
                  <wp:posOffset>150600</wp:posOffset>
                </wp:positionV>
                <wp:extent cx="1190" cy="2057929"/>
                <wp:effectExtent l="0" t="0" r="50165" b="2540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" cy="20579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BA40686" id="Straight Connector 105" o:spid="_x0000_s1026" style="position:absolute;flip:x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7.85pt,11.85pt" to="527.95pt,17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" strokecolor="white [3212]" strokeweight=".5pt">
                <v:stroke joinstyle="miter"/>
              </v:line>
            </w:pict>
          </mc:Fallback>
        </mc:AlternateContent>
      </w:r>
      <w:r w:rsidR="00496111" w:rsidRPr="00D0128C">
        <w:rPr>
          <w:rFonts w:ascii="Arial" w:hAnsi="Arial" w:cs="Arial"/>
          <w:lang w:val="da-DK"/>
        </w:rPr>
        <w:t>Frederikssundsvej 194 2 1, 2700 Br</w:t>
      </w:r>
      <w:r w:rsidR="00496111" w:rsidRPr="00D0128C">
        <w:rPr>
          <w:rFonts w:ascii="Arial" w:eastAsia="Calibri" w:hAnsi="Arial" w:cs="Arial"/>
          <w:lang w:val="da-DK"/>
        </w:rPr>
        <w:t>ø</w:t>
      </w:r>
      <w:r w:rsidR="00496111" w:rsidRPr="00D0128C">
        <w:rPr>
          <w:rFonts w:ascii="Arial" w:hAnsi="Arial" w:cs="Arial"/>
          <w:lang w:val="da-DK"/>
        </w:rPr>
        <w:t>nsh</w:t>
      </w:r>
      <w:r w:rsidR="00496111" w:rsidRPr="00D0128C">
        <w:rPr>
          <w:rFonts w:ascii="Arial" w:eastAsia="Calibri" w:hAnsi="Arial" w:cs="Arial"/>
          <w:lang w:val="da-DK"/>
        </w:rPr>
        <w:t>ø</w:t>
      </w:r>
      <w:r w:rsidR="00496111" w:rsidRPr="00D0128C">
        <w:rPr>
          <w:rFonts w:ascii="Arial" w:hAnsi="Arial" w:cs="Arial"/>
          <w:lang w:val="da-DK"/>
        </w:rPr>
        <w:t>j, Denmark</w:t>
      </w:r>
    </w:p>
    <w:p w14:paraId="636DE8F9" w14:textId="077FC837" w:rsidR="00496111" w:rsidRPr="00D0128C" w:rsidRDefault="00EF7409" w:rsidP="00496111">
      <w:pPr>
        <w:rPr>
          <w:rFonts w:ascii="Arial" w:hAnsi="Arial" w:cs="Arial"/>
          <w:lang w:val="da-DK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4C3093C3" wp14:editId="215A819E">
                <wp:simplePos x="0" y="0"/>
                <wp:positionH relativeFrom="column">
                  <wp:posOffset>4721823</wp:posOffset>
                </wp:positionH>
                <wp:positionV relativeFrom="paragraph">
                  <wp:posOffset>130403</wp:posOffset>
                </wp:positionV>
                <wp:extent cx="2078962" cy="1783742"/>
                <wp:effectExtent l="0" t="50800" r="0" b="45085"/>
                <wp:wrapThrough wrapText="bothSides">
                  <wp:wrapPolygon edited="0">
                    <wp:start x="792" y="-615"/>
                    <wp:lineTo x="528" y="14149"/>
                    <wp:lineTo x="792" y="21838"/>
                    <wp:lineTo x="20590" y="21838"/>
                    <wp:lineTo x="20590" y="-615"/>
                    <wp:lineTo x="792" y="-615"/>
                  </wp:wrapPolygon>
                </wp:wrapThrough>
                <wp:docPr id="254" name="Group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8962" cy="1783742"/>
                          <a:chOff x="0" y="0"/>
                          <a:chExt cx="2078962" cy="1783742"/>
                        </a:xfrm>
                        <a:noFill/>
                      </wpg:grpSpPr>
                      <wps:wsp>
                        <wps:cNvPr id="106" name="Rectangle 106"/>
                        <wps:cNvSpPr/>
                        <wps:spPr>
                          <a:xfrm flipV="1">
                            <a:off x="39988" y="0"/>
                            <a:ext cx="2012400" cy="216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 flipV="1">
                            <a:off x="66647" y="159953"/>
                            <a:ext cx="2012315" cy="2159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 flipV="1">
                            <a:off x="39988" y="314575"/>
                            <a:ext cx="2012315" cy="2159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 flipV="1">
                            <a:off x="5332" y="477194"/>
                            <a:ext cx="2012315" cy="2159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 flipV="1">
                            <a:off x="0" y="639813"/>
                            <a:ext cx="2012315" cy="2159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 flipV="1">
                            <a:off x="15995" y="799766"/>
                            <a:ext cx="2012315" cy="2159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 flipV="1">
                            <a:off x="13329" y="962386"/>
                            <a:ext cx="2012315" cy="2159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 flipV="1">
                            <a:off x="15995" y="1119673"/>
                            <a:ext cx="2012315" cy="2159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 flipV="1">
                            <a:off x="34657" y="1282292"/>
                            <a:ext cx="2012315" cy="2159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 flipV="1">
                            <a:off x="45320" y="1444912"/>
                            <a:ext cx="2012315" cy="2159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 flipV="1">
                            <a:off x="53318" y="1604865"/>
                            <a:ext cx="2012315" cy="2159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 flipV="1">
                            <a:off x="37322" y="1762152"/>
                            <a:ext cx="2012315" cy="2159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2F588DD9" id="Group 254" o:spid="_x0000_s1026" style="position:absolute;margin-left:371.8pt;margin-top:10.25pt;width:163.7pt;height:140.45pt;z-index:251705344" coordsize="2078962,17837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">
                <v:rect id="Rectangle 106" o:spid="_x0000_s1027" style="position:absolute;left:39988;width:2012400;height:2160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4Z1lwAAA&#10;ANwAAAAPAAAAZHJzL2Rvd25yZXYueG1sRE9LbsIwEN0j9Q7WVGIHTouUlICDqkKBbWkPMLKn+TQe&#10;R7Eh4fY1EhK7eXrfWW9G24oL9b52rOBlnoAg1s7UXCr4+f6cvYHwAdlg65gUXMnDpniarDE3buAv&#10;upxCKWII+xwVVCF0uZReV2TRz11HHLlf11sMEfalND0OMdy28jVJUmmx5thQYUcfFem/09kqOB+6&#10;Ml0Odpvtmr1Fvch0c82Umj6P7ysQgcbwEN/dRxPnJyncnokXyOI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N4Z1lwAAAANwAAAAPAAAAAAAAAAAAAAAAAJcCAABkcnMvZG93bnJl&#10;di54bWxQSwUGAAAAAAQABAD1AAAAhAMAAAAA&#10;" filled="f" stroked="f" strokeweight="1pt"/>
                <v:rect id="Rectangle 119" o:spid="_x0000_s1028" style="position:absolute;left:66647;top:159953;width:2012315;height:215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p5/KwQAA&#10;ANwAAAAPAAAAZHJzL2Rvd25yZXYueG1sRE9LbsIwEN1X6h2sqdRd49BKCQQMqvoBtqQ9wMgektB4&#10;HMWGJLevkZDYzdP7zmoz2lZcqPeNYwWzJAVBrJ1puFLw+/P9MgfhA7LB1jEpmMjDZv34sMLCuIEP&#10;dClDJWII+wIV1CF0hZRe12TRJ64jjtzR9RZDhH0lTY9DDLetfE3TTFpsODbU2NFHTfqvPFsF511X&#10;ZYvBfuZfp61F/Zbr05Qr9fw0vi9BBBrDXXxz702cP1vA9Zl4gVz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aefysEAAADcAAAADwAAAAAAAAAAAAAAAACXAgAAZHJzL2Rvd25y&#10;ZXYueG1sUEsFBgAAAAAEAAQA9QAAAIUDAAAAAA==&#10;" filled="f" stroked="f" strokeweight="1pt"/>
                <v:rect id="Rectangle 120" o:spid="_x0000_s1029" style="position:absolute;left:39988;top:314575;width:2012315;height:215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8fzqwwAA&#10;ANwAAAAPAAAAZHJzL2Rvd25yZXYueG1sRI9Bb8IwDIXvSPyHyEi7QQqT6NYREIKNcR3bD7ASry1r&#10;nKoJtPx7fJjEzdZ7fu/zajP4Rl2pi3VgA/NZBorYBldzaeDn+2P6AiomZIdNYDJwowib9Xi0wsKF&#10;nr/oekqlkhCOBRqoUmoLraOtyGOchZZYtN/QeUyydqV2HfYS7hu9yLKl9lizNFTY0q4i+3e6eAOX&#10;z7ZcvvZ+n7+fDx7tc27Pt9yYp8mwfQOVaEgP8//10Qn+QvDlGZlAr+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m8fzqwwAAANwAAAAPAAAAAAAAAAAAAAAAAJcCAABkcnMvZG93&#10;bnJldi54bWxQSwUGAAAAAAQABAD1AAAAhwMAAAAA&#10;" filled="f" stroked="f" strokeweight="1pt"/>
                <v:rect id="Rectangle 121" o:spid="_x0000_s1030" style="position:absolute;left:5332;top:477194;width:2012315;height:215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vVlxwAAA&#10;ANwAAAAPAAAAZHJzL2Rvd25yZXYueG1sRE/bisIwEH0X/Icwwr5pqgtWq1HE3XV99fIBQzK21WZS&#10;mmjr32+EBd/mcK6zXHe2Eg9qfOlYwXiUgCDWzpScKziffoYzED4gG6wck4IneViv+r0lZsa1fKDH&#10;MeQihrDPUEERQp1J6XVBFv3I1cSRu7jGYoiwyaVpsI3htpKTJJlKiyXHhgJr2hakb8e7VXD/rfPp&#10;vLVf6fd1Z1F/pvr6TJX6GHSbBYhAXXiL/917E+dPxvB6Jl4gV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JvVlxwAAAANwAAAAPAAAAAAAAAAAAAAAAAJcCAABkcnMvZG93bnJl&#10;di54bWxQSwUGAAAAAAQABAD1AAAAhAMAAAAA&#10;" filled="f" stroked="f" strokeweight="1pt"/>
                <v:rect id="Rectangle 122" o:spid="_x0000_s1031" style="position:absolute;top:639813;width:2012315;height:215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b8cGwQAA&#10;ANwAAAAPAAAAZHJzL2Rvd25yZXYueG1sRE9LbsIwEN0j9Q7WVOoOHFKJtAETVf1QtqQ9wMgekkA8&#10;jmKHhNvXSJXYzdP7zqaYbCsu1PvGsYLlIgFBrJ1puFLw+/M1fwHhA7LB1jEpuJKHYvsw22Bu3MgH&#10;upShEjGEfY4K6hC6XEqva7LoF64jjtzR9RZDhH0lTY9jDLetTJNkJS02HBtq7Oi9Jn0uB6tg+O6q&#10;1etoP7LP086ifs706Zop9fQ4va1BBJrCXfzv3ps4P03h9ky8QG7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W/HBsEAAADcAAAADwAAAAAAAAAAAAAAAACXAgAAZHJzL2Rvd25y&#10;ZXYueG1sUEsFBgAAAAAEAAQA9QAAAIUDAAAAAA==&#10;" filled="f" stroked="f" strokeweight="1pt"/>
                <v:rect id="Rectangle 123" o:spid="_x0000_s1032" style="position:absolute;left:15995;top:799766;width:2012315;height:215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I2KdwAAA&#10;ANwAAAAPAAAAZHJzL2Rvd25yZXYueG1sRE/bisIwEH0X9h/CLOybpqtgtRpl0V311csHDMnYVptJ&#10;aaKtf78RBN/mcK4zX3a2EndqfOlYwfcgAUGsnSk5V3A6/vUnIHxANlg5JgUP8rBcfPTmmBnX8p7u&#10;h5CLGMI+QwVFCHUmpdcFWfQDVxNH7uwaiyHCJpemwTaG20oOk2QsLZYcGwqsaVWQvh5uVsFtW+fj&#10;aWvX6e9lY1GPUn15pEp9fXY/MxCBuvAWv9w7E+cPR/B8Jl4gF/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WI2KdwAAAANwAAAAPAAAAAAAAAAAAAAAAAJcCAABkcnMvZG93bnJl&#10;di54bWxQSwUGAAAAAAQABAD1AAAAhAMAAAAA&#10;" filled="f" stroked="f" strokeweight="1pt"/>
                <v:rect id="Rectangle 124" o:spid="_x0000_s1033" style="position:absolute;left:13329;top:962386;width:2012315;height:215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yvrpwAAA&#10;ANwAAAAPAAAAZHJzL2Rvd25yZXYueG1sRE9LbsIwEN1X4g7WILEDp4BISTGoKt8tlAOM7GkSGo+j&#10;2JBwe4yE1N08ve8sVp2txI0aXzpW8D5KQBBrZ0rOFZx/tsMPED4gG6wck4I7eVgte28LzIxr+Ui3&#10;U8hFDGGfoYIihDqT0uuCLPqRq4kj9+saiyHCJpemwTaG20qOk2QmLZYcGwqs6bsg/Xe6WgXXfZ3P&#10;5q1dp5vLzqKepPpyT5Ua9LuvTxCBuvAvfrkPJs4fT+H5TLxALh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ZyvrpwAAAANwAAAAPAAAAAAAAAAAAAAAAAJcCAABkcnMvZG93bnJl&#10;di54bWxQSwUGAAAAAAQABAD1AAAAhAMAAAAA&#10;" filled="f" stroked="f" strokeweight="1pt"/>
                <v:rect id="Rectangle 125" o:spid="_x0000_s1034" style="position:absolute;left:15995;top:1119673;width:2012315;height:215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hl9ywAAA&#10;ANwAAAAPAAAAZHJzL2Rvd25yZXYueG1sRE9LbsIwEN1X4g7WILEDpyBISTGoKt8tlAOM7GkSGo+j&#10;2JBwe4yE1N08ve8sVp2txI0aXzpW8D5KQBBrZ0rOFZx/tsMPED4gG6wck4I7eVgte28LzIxr+Ui3&#10;U8hFDGGfoYIihDqT0uuCLPqRq4kj9+saiyHCJpemwTaG20qOk2QmLZYcGwqs6bsg/Xe6WgXXfZ3P&#10;5q1dp5vLzqKepPpyT5Ua9LuvTxCBuvAvfrkPJs4fT+H5TLxALh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2hl9ywAAAANwAAAAPAAAAAAAAAAAAAAAAAJcCAABkcnMvZG93bnJl&#10;di54bWxQSwUGAAAAAAQABAD1AAAAhAMAAAAA&#10;" filled="f" stroked="f" strokeweight="1pt"/>
                <v:rect id="Rectangle 126" o:spid="_x0000_s1035" style="position:absolute;left:34657;top:1282292;width:2012315;height:215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VMEFwQAA&#10;ANwAAAAPAAAAZHJzL2Rvd25yZXYueG1sRE9LbsIwEN0j9Q7WVOoOHFIpaQMmqvqhbEl7gJE9JIF4&#10;HMWGhNvXSJXYzdP7zrqcbCcuNPjWsYLlIgFBrJ1puVbw+/M1fwHhA7LBzjEpuJKHcvMwW2Nh3Mh7&#10;ulShFjGEfYEKmhD6QkqvG7LoF64njtzBDRZDhEMtzYBjDLedTJMkkxZbjg0N9vTekD5VZ6vg/N3X&#10;2etoP/LP49aifs718Zor9fQ4va1ABJrCXfzv3pk4P83g9ky8QG7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lTBBcEAAADcAAAADwAAAAAAAAAAAAAAAACXAgAAZHJzL2Rvd25y&#10;ZXYueG1sUEsFBgAAAAAEAAQA9QAAAIUDAAAAAA==&#10;" filled="f" stroked="f" strokeweight="1pt"/>
                <v:rect id="Rectangle 127" o:spid="_x0000_s1036" style="position:absolute;left:45320;top:1444912;width:2012315;height:215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GGSewQAA&#10;ANwAAAAPAAAAZHJzL2Rvd25yZXYueG1sRE9LbsIwEN0j9Q7WVOoOnKYSaQMGVQVattAeYGQPSWg8&#10;jmLnd3tcqRK7eXrfWW9HW4ueWl85VvC8SEAQa2cqLhT8fB/mryB8QDZYOyYFE3nYbh5ma8yNG/hE&#10;/TkUIoawz1FBGUKTS+l1SRb9wjXEkbu41mKIsC2kaXGI4baWaZIspcWKY0OJDX2UpH/PnVXQfTXF&#10;8m2wu2x//bSoXzJ9nTKlnh7H9xWIQGO4i//dRxPnpxn8PRMvkJsb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RhknsEAAADcAAAADwAAAAAAAAAAAAAAAACXAgAAZHJzL2Rvd25y&#10;ZXYueG1sUEsFBgAAAAAEAAQA9QAAAIUDAAAAAA==&#10;" filled="f" stroked="f" strokeweight="1pt"/>
                <v:rect id="Rectangle 128" o:spid="_x0000_s1037" style="position:absolute;left:53318;top:1604865;width:2012315;height:215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h/DswwAA&#10;ANwAAAAPAAAAZHJzL2Rvd25yZXYueG1sRI9Bb8IwDIXvSPyHyEi7QQqT6NYREIKNcR3bD7ASry1r&#10;nKoJtPx7fJjEzdZ7fu/zajP4Rl2pi3VgA/NZBorYBldzaeDn+2P6AiomZIdNYDJwowib9Xi0wsKF&#10;nr/oekqlkhCOBRqoUmoLraOtyGOchZZYtN/QeUyydqV2HfYS7hu9yLKl9lizNFTY0q4i+3e6eAOX&#10;z7ZcvvZ+n7+fDx7tc27Pt9yYp8mwfQOVaEgP8//10Qn+QmjlGZlAr+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Yh/DswwAAANwAAAAPAAAAAAAAAAAAAAAAAJcCAABkcnMvZG93&#10;bnJldi54bWxQSwUGAAAAAAQABAD1AAAAhwMAAAAA&#10;" filled="f" stroked="f" strokeweight="1pt"/>
                <v:rect id="Rectangle 129" o:spid="_x0000_s1038" style="position:absolute;left:37322;top:1762152;width:2012315;height:215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y1V3wQAA&#10;ANwAAAAPAAAAZHJzL2Rvd25yZXYueG1sRE9LbsIwEN0j9Q7WVOoOnFIpISEGVf1QttAeYGQPSWg8&#10;jmJDktvXSJXYzdP7TrkdbSuu1PvGsYLnRQKCWDvTcKXg5/tzvgLhA7LB1jEpmMjDdvMwK7EwbuAD&#10;XY+hEjGEfYEK6hC6Qkqva7LoF64jjtzJ9RZDhH0lTY9DDLetXCZJKi02HBtq7OitJv17vFgFl6+u&#10;SvPBvmcf551F/ZLp85Qp9fQ4vq5BBBrDXfzv3ps4f5nD7Zl4gdz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8tVd8EAAADcAAAADwAAAAAAAAAAAAAAAACXAgAAZHJzL2Rvd25y&#10;ZXYueG1sUEsFBgAAAAAEAAQA9QAAAIUDAAAAAA==&#10;" filled="f" stroked="f" strokeweight="1pt"/>
                <w10:wrap type="through"/>
              </v:group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C293536" wp14:editId="5EA40CC5">
                <wp:simplePos x="0" y="0"/>
                <wp:positionH relativeFrom="column">
                  <wp:posOffset>5722687</wp:posOffset>
                </wp:positionH>
                <wp:positionV relativeFrom="paragraph">
                  <wp:posOffset>159970</wp:posOffset>
                </wp:positionV>
                <wp:extent cx="113030" cy="118745"/>
                <wp:effectExtent l="0" t="0" r="13970" b="33655"/>
                <wp:wrapNone/>
                <wp:docPr id="91" name="Donu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BDEE110" id="Donut 91" o:spid="_x0000_s1026" type="#_x0000_t23" style="position:absolute;margin-left:450.6pt;margin-top:12.6pt;width:8.9pt;height:9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5B41E8D" wp14:editId="568AD29F">
                <wp:simplePos x="0" y="0"/>
                <wp:positionH relativeFrom="column">
                  <wp:posOffset>5897572</wp:posOffset>
                </wp:positionH>
                <wp:positionV relativeFrom="paragraph">
                  <wp:posOffset>159970</wp:posOffset>
                </wp:positionV>
                <wp:extent cx="113030" cy="118745"/>
                <wp:effectExtent l="0" t="0" r="13970" b="33655"/>
                <wp:wrapNone/>
                <wp:docPr id="92" name="Donu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B957FEA" id="Donut 92" o:spid="_x0000_s1026" type="#_x0000_t23" style="position:absolute;margin-left:464.4pt;margin-top:12.6pt;width:8.9pt;height:9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C1ED7C4" wp14:editId="26BF125A">
                <wp:simplePos x="0" y="0"/>
                <wp:positionH relativeFrom="column">
                  <wp:posOffset>6067460</wp:posOffset>
                </wp:positionH>
                <wp:positionV relativeFrom="paragraph">
                  <wp:posOffset>159970</wp:posOffset>
                </wp:positionV>
                <wp:extent cx="113030" cy="118745"/>
                <wp:effectExtent l="0" t="0" r="13970" b="33655"/>
                <wp:wrapNone/>
                <wp:docPr id="93" name="Donut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745B4E3" id="Donut 93" o:spid="_x0000_s1026" type="#_x0000_t23" style="position:absolute;margin-left:477.75pt;margin-top:12.6pt;width:8.9pt;height:9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9A3602B" wp14:editId="0B2FD274">
                <wp:simplePos x="0" y="0"/>
                <wp:positionH relativeFrom="column">
                  <wp:posOffset>6242346</wp:posOffset>
                </wp:positionH>
                <wp:positionV relativeFrom="paragraph">
                  <wp:posOffset>154974</wp:posOffset>
                </wp:positionV>
                <wp:extent cx="113030" cy="118745"/>
                <wp:effectExtent l="0" t="0" r="13970" b="33655"/>
                <wp:wrapNone/>
                <wp:docPr id="94" name="Donut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B63B89D" id="Donut 94" o:spid="_x0000_s1026" type="#_x0000_t23" style="position:absolute;margin-left:491.5pt;margin-top:12.2pt;width:8.9pt;height:9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FFE786E" wp14:editId="44A951C1">
                <wp:simplePos x="0" y="0"/>
                <wp:positionH relativeFrom="column">
                  <wp:posOffset>6412234</wp:posOffset>
                </wp:positionH>
                <wp:positionV relativeFrom="paragraph">
                  <wp:posOffset>159970</wp:posOffset>
                </wp:positionV>
                <wp:extent cx="113030" cy="118745"/>
                <wp:effectExtent l="0" t="0" r="13970" b="33655"/>
                <wp:wrapNone/>
                <wp:docPr id="95" name="Donu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870A743" id="Donut 95" o:spid="_x0000_s1026" type="#_x0000_t23" style="position:absolute;margin-left:504.9pt;margin-top:12.6pt;width:8.9pt;height:9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E612E1" wp14:editId="2EB239FF">
                <wp:simplePos x="0" y="0"/>
                <wp:positionH relativeFrom="column">
                  <wp:posOffset>6587120</wp:posOffset>
                </wp:positionH>
                <wp:positionV relativeFrom="paragraph">
                  <wp:posOffset>159970</wp:posOffset>
                </wp:positionV>
                <wp:extent cx="113030" cy="118745"/>
                <wp:effectExtent l="0" t="0" r="13970" b="33655"/>
                <wp:wrapNone/>
                <wp:docPr id="96" name="Donut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99DE59A" id="Donut 96" o:spid="_x0000_s1026" type="#_x0000_t23" style="position:absolute;margin-left:518.65pt;margin-top:12.6pt;width:8.9pt;height:9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" fillcolor="white [3212]" strokecolor="#bfbfbf [2412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8133F28" wp14:editId="0667C029">
                <wp:simplePos x="0" y="0"/>
                <wp:positionH relativeFrom="column">
                  <wp:posOffset>5728377</wp:posOffset>
                </wp:positionH>
                <wp:positionV relativeFrom="paragraph">
                  <wp:posOffset>3094</wp:posOffset>
                </wp:positionV>
                <wp:extent cx="113030" cy="118745"/>
                <wp:effectExtent l="0" t="0" r="13970" b="33655"/>
                <wp:wrapNone/>
                <wp:docPr id="66" name="Donu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EE2FDDC" id="Donut 66" o:spid="_x0000_s1026" type="#_x0000_t23" style="position:absolute;margin-left:451.05pt;margin-top:.25pt;width:8.9pt;height:9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ECDD5F2" wp14:editId="5543942C">
                <wp:simplePos x="0" y="0"/>
                <wp:positionH relativeFrom="column">
                  <wp:posOffset>5903262</wp:posOffset>
                </wp:positionH>
                <wp:positionV relativeFrom="paragraph">
                  <wp:posOffset>3094</wp:posOffset>
                </wp:positionV>
                <wp:extent cx="113030" cy="118745"/>
                <wp:effectExtent l="0" t="0" r="13970" b="33655"/>
                <wp:wrapNone/>
                <wp:docPr id="67" name="Donu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72D91CC" id="Donut 67" o:spid="_x0000_s1026" type="#_x0000_t23" style="position:absolute;margin-left:464.8pt;margin-top:.25pt;width:8.9pt;height:9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3115B75" wp14:editId="1C984D6E">
                <wp:simplePos x="0" y="0"/>
                <wp:positionH relativeFrom="column">
                  <wp:posOffset>6073150</wp:posOffset>
                </wp:positionH>
                <wp:positionV relativeFrom="paragraph">
                  <wp:posOffset>3094</wp:posOffset>
                </wp:positionV>
                <wp:extent cx="113030" cy="118745"/>
                <wp:effectExtent l="0" t="0" r="13970" b="33655"/>
                <wp:wrapNone/>
                <wp:docPr id="82" name="Donu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3A78E8E" id="Donut 82" o:spid="_x0000_s1026" type="#_x0000_t23" style="position:absolute;margin-left:478.2pt;margin-top:.25pt;width:8.9pt;height:9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DD19304" wp14:editId="5FB400C3">
                <wp:simplePos x="0" y="0"/>
                <wp:positionH relativeFrom="column">
                  <wp:posOffset>6417924</wp:posOffset>
                </wp:positionH>
                <wp:positionV relativeFrom="paragraph">
                  <wp:posOffset>3094</wp:posOffset>
                </wp:positionV>
                <wp:extent cx="113030" cy="118745"/>
                <wp:effectExtent l="0" t="0" r="13970" b="8255"/>
                <wp:wrapNone/>
                <wp:docPr id="86" name="Donu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0F35B4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86" o:spid="_x0000_s1026" type="#_x0000_t23" style="position:absolute;margin-left:505.35pt;margin-top:.25pt;width:8.9pt;height:9.3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" fillcolor="white [3212]" strokecolor="#747070 [1614]" strokeweight=".25pt">
                <v:stroke joinstyle="miter"/>
              </v:shape>
            </w:pict>
          </mc:Fallback>
        </mc:AlternateContent>
      </w:r>
    </w:p>
    <w:p w14:paraId="0A8F9764" w14:textId="130E9CA9" w:rsidR="00CB70B3" w:rsidRPr="003A34EC" w:rsidRDefault="004B05B8" w:rsidP="00496111">
      <w:pPr>
        <w:rPr>
          <w:rFonts w:ascii="Arial" w:hAnsi="Arial" w:cs="Arial"/>
        </w:rPr>
      </w:pPr>
      <w:r>
        <w:rPr>
          <w:rFonts w:ascii="Arial" w:hAnsi="Arial" w:cs="Arial"/>
          <w:noProof/>
          <w:sz w:val="48"/>
          <w:szCs w:val="48"/>
          <w:lang w:val="en-GB" w:eastAsia="en-GB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32D13E5" wp14:editId="0334F99C">
                <wp:simplePos x="0" y="0"/>
                <wp:positionH relativeFrom="column">
                  <wp:posOffset>-58</wp:posOffset>
                </wp:positionH>
                <wp:positionV relativeFrom="paragraph">
                  <wp:posOffset>47625</wp:posOffset>
                </wp:positionV>
                <wp:extent cx="113145" cy="118745"/>
                <wp:effectExtent l="0" t="0" r="13970" b="33655"/>
                <wp:wrapThrough wrapText="bothSides">
                  <wp:wrapPolygon edited="0">
                    <wp:start x="0" y="0"/>
                    <wp:lineTo x="0" y="23102"/>
                    <wp:lineTo x="19416" y="23102"/>
                    <wp:lineTo x="19416" y="0"/>
                    <wp:lineTo x="0" y="0"/>
                  </wp:wrapPolygon>
                </wp:wrapThrough>
                <wp:docPr id="24" name="Donu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45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ED750A2" id="Donut 24" o:spid="_x0000_s1026" type="#_x0000_t23" style="position:absolute;margin-left:0;margin-top:3.75pt;width:8.9pt;height:9.3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" fillcolor="white [3212]" strokecolor="black [3213]" strokeweight=".25pt">
                <v:stroke joinstyle="miter"/>
                <w10:wrap type="through"/>
              </v:shape>
            </w:pict>
          </mc:Fallback>
        </mc:AlternateContent>
      </w:r>
      <w:r w:rsidR="00CB70B3" w:rsidRPr="003A34EC">
        <w:rPr>
          <w:rFonts w:ascii="Arial" w:hAnsi="Arial" w:cs="Arial"/>
        </w:rPr>
        <w:t xml:space="preserve"> </w:t>
      </w:r>
      <w:r w:rsidR="003A34EC" w:rsidRPr="003A34EC">
        <w:rPr>
          <w:rFonts w:ascii="Arial" w:hAnsi="Arial" w:cs="Arial"/>
        </w:rPr>
        <w:t>Nov</w:t>
      </w:r>
      <w:r w:rsidR="00CB70B3" w:rsidRPr="003A34EC">
        <w:rPr>
          <w:rFonts w:ascii="Arial" w:hAnsi="Arial" w:cs="Arial"/>
        </w:rPr>
        <w:t xml:space="preserve"> 201</w:t>
      </w:r>
      <w:r w:rsidR="003A34EC" w:rsidRPr="003A34EC">
        <w:rPr>
          <w:rFonts w:ascii="Arial" w:hAnsi="Arial" w:cs="Arial"/>
        </w:rPr>
        <w:t>8</w:t>
      </w:r>
      <w:r w:rsidR="00CB70B3" w:rsidRPr="003A34EC">
        <w:rPr>
          <w:rFonts w:ascii="Arial" w:hAnsi="Arial" w:cs="Arial"/>
        </w:rPr>
        <w:t xml:space="preserve">          </w:t>
      </w:r>
      <w:r w:rsidR="00454DA9" w:rsidRPr="003A34EC">
        <w:rPr>
          <w:rFonts w:ascii="Arial" w:hAnsi="Arial" w:cs="Arial"/>
        </w:rPr>
        <w:t xml:space="preserve"> </w:t>
      </w:r>
      <w:r w:rsidR="00CB70B3" w:rsidRPr="003A34EC">
        <w:rPr>
          <w:rFonts w:ascii="Arial" w:hAnsi="Arial" w:cs="Arial"/>
          <w:b/>
        </w:rPr>
        <w:t>Trustpilot</w:t>
      </w:r>
    </w:p>
    <w:p w14:paraId="41AF7F44" w14:textId="0BFF91EB" w:rsidR="00CB70B3" w:rsidRDefault="00EF7409" w:rsidP="00CB70B3">
      <w:pPr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0208E8" wp14:editId="7C70E03A">
                <wp:simplePos x="0" y="0"/>
                <wp:positionH relativeFrom="column">
                  <wp:posOffset>6246392</wp:posOffset>
                </wp:positionH>
                <wp:positionV relativeFrom="paragraph">
                  <wp:posOffset>159014</wp:posOffset>
                </wp:positionV>
                <wp:extent cx="113030" cy="118745"/>
                <wp:effectExtent l="0" t="0" r="13970" b="33655"/>
                <wp:wrapNone/>
                <wp:docPr id="115" name="Donut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4911A" id="Donut 115" o:spid="_x0000_s1026" type="#_x0000_t23" style="position:absolute;margin-left:491.85pt;margin-top:12.5pt;width:8.9pt;height:9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&#13;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10B350" wp14:editId="38EE6FDA">
                <wp:simplePos x="0" y="0"/>
                <wp:positionH relativeFrom="column">
                  <wp:posOffset>6591166</wp:posOffset>
                </wp:positionH>
                <wp:positionV relativeFrom="paragraph">
                  <wp:posOffset>164010</wp:posOffset>
                </wp:positionV>
                <wp:extent cx="113030" cy="118745"/>
                <wp:effectExtent l="0" t="0" r="13970" b="33655"/>
                <wp:wrapNone/>
                <wp:docPr id="117" name="Donut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6B134B6" id="Donut 117" o:spid="_x0000_s1026" type="#_x0000_t23" style="position:absolute;margin-left:519pt;margin-top:12.9pt;width:8.9pt;height:9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" fillcolor="white [3212]" strokecolor="#bfbfbf [2412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AB43BC5" wp14:editId="2E45CCF2">
                <wp:simplePos x="0" y="0"/>
                <wp:positionH relativeFrom="column">
                  <wp:posOffset>5724384</wp:posOffset>
                </wp:positionH>
                <wp:positionV relativeFrom="paragraph">
                  <wp:posOffset>1605</wp:posOffset>
                </wp:positionV>
                <wp:extent cx="977463" cy="123741"/>
                <wp:effectExtent l="0" t="0" r="13335" b="2921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463" cy="123741"/>
                          <a:chOff x="0" y="0"/>
                          <a:chExt cx="977463" cy="123741"/>
                        </a:xfrm>
                      </wpg:grpSpPr>
                      <wps:wsp>
                        <wps:cNvPr id="99" name="Donut 99"/>
                        <wps:cNvSpPr/>
                        <wps:spPr>
                          <a:xfrm>
                            <a:off x="0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Donut 100"/>
                        <wps:cNvSpPr/>
                        <wps:spPr>
                          <a:xfrm>
                            <a:off x="174885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Donut 101"/>
                        <wps:cNvSpPr/>
                        <wps:spPr>
                          <a:xfrm>
                            <a:off x="344773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Donut 102"/>
                        <wps:cNvSpPr/>
                        <wps:spPr>
                          <a:xfrm>
                            <a:off x="519659" y="0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Donut 103"/>
                        <wps:cNvSpPr/>
                        <wps:spPr>
                          <a:xfrm>
                            <a:off x="689547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Donut 104"/>
                        <wps:cNvSpPr/>
                        <wps:spPr>
                          <a:xfrm>
                            <a:off x="864433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60501CC1" id="Group 98" o:spid="_x0000_s1026" style="position:absolute;margin-left:450.75pt;margin-top:.15pt;width:76.95pt;height:9.75pt;z-index:251723776" coordsize="977463,12374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">
                <v:shape id="Donut 99" o:spid="_x0000_s1027" type="#_x0000_t23" style="position:absolute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3YSyxAAA&#10;ANsAAAAPAAAAZHJzL2Rvd25yZXYueG1sRI/disIwFITvhX2HcATvNFVwWatRRPAHFlmqq+DdoTm2&#10;dZuT0kStb28EYS+HmfmGmcwaU4ob1a6wrKDfi0AQp1YXnCn43S+7XyCcR9ZYWiYFD3Iwm360Jhhr&#10;e+eEbjufiQBhF6OC3PsqltKlORl0PVsRB+9sa4M+yDqTusZ7gJtSDqLoUxosOCzkWNEip/RvdzUK&#10;1t8JH5JTv8i2P3p1WRxTux86pTrtZj4G4anx/+F3e6MVjEbw+hJ+gJw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d2EssQAAADbAAAADwAAAAAAAAAAAAAAAACXAgAAZHJzL2Rv&#10;d25yZXYueG1sUEsFBgAAAAAEAAQA9QAAAIgDAAAAAA==&#10;" fillcolor="white [3212]" strokecolor="black [3213]" strokeweight=".25pt">
                  <v:stroke joinstyle="miter"/>
                </v:shape>
                <v:shape id="Donut 100" o:spid="_x0000_s1028" type="#_x0000_t23" style="position:absolute;left:174885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ZENVxgAA&#10;ANwAAAAPAAAAZHJzL2Rvd25yZXYueG1sRI9Pa8JAEMXvQr/DMgVvurFQkdRNKEL/gEiJWsHbkJ0m&#10;abOzIbtq/Padg+Bthvfmvd8s88G16kx9aDwbmE0TUMSltw1XBva7t8kCVIjIFlvPZOBKAfLsYbTE&#10;1PoLF3TexkpJCIcUDdQxdqnWoazJYZj6jli0H987jLL2lbY9XiTctfopSebaYcPSUGNHq5rKv+3J&#10;GfhYF/xdHGdNtfmy77+rQ+l3z8GY8ePw+gIq0hDv5tv1pxX8RPDlGZlAZ/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pZENVxgAAANwAAAAPAAAAAAAAAAAAAAAAAJcCAABkcnMv&#10;ZG93bnJldi54bWxQSwUGAAAAAAQABAD1AAAAigMAAAAA&#10;" fillcolor="white [3212]" strokecolor="black [3213]" strokeweight=".25pt">
                  <v:stroke joinstyle="miter"/>
                </v:shape>
                <v:shape id="Donut 101" o:spid="_x0000_s1029" type="#_x0000_t23" style="position:absolute;left:344773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KObOwwAA&#10;ANwAAAAPAAAAZHJzL2Rvd25yZXYueG1sRE9Na8JAEL0L/Q/LFLyZTYQWSV2lCGqhlBJjBW9Ddpqk&#10;zc6G7Jqk/74rCN7m8T5nuR5NI3rqXG1ZQRLFIIgLq2suFRzz7WwBwnlkjY1lUvBHDtarh8kSU20H&#10;zqg/+FKEEHYpKqi8b1MpXVGRQRfZljhw37Yz6APsSqk7HEK4aeQ8jp+lwZpDQ4UtbSoqfg8Xo2D/&#10;nvFXdk7q8uNT7342p8LmT06p6eP4+gLC0+jv4pv7TYf5cQLXZ8IFcvU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KObOwwAAANwAAAAPAAAAAAAAAAAAAAAAAJcCAABkcnMvZG93&#10;bnJldi54bWxQSwUGAAAAAAQABAD1AAAAhwMAAAAA&#10;" fillcolor="white [3212]" strokecolor="black [3213]" strokeweight=".25pt">
                  <v:stroke joinstyle="miter"/>
                </v:shape>
                <v:shape id="Donut 102" o:spid="_x0000_s1030" type="#_x0000_t23" style="position:absolute;left:519659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+ni5wgAA&#10;ANwAAAAPAAAAZHJzL2Rvd25yZXYueG1sRE9Ni8IwEL0L+x/CLHjTVEGRapRFWBVEpHZX8DY0Y9vd&#10;ZlKaqPXfG0HwNo/3ObNFaypxpcaVlhUM+hEI4szqknMFP+l3bwLCeWSNlWVScCcHi/lHZ4axtjdO&#10;6HrwuQgh7GJUUHhfx1K6rCCDrm9r4sCdbWPQB9jkUjd4C+GmksMoGkuDJYeGAmtaFpT9Hy5GwXqb&#10;8G9yGpT5bq9Xf8tjZtORU6r72X5NQXhq/Vv8cm90mB8N4flMuEDO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b6eLnCAAAA3AAAAA8AAAAAAAAAAAAAAAAAlwIAAGRycy9kb3du&#10;cmV2LnhtbFBLBQYAAAAABAAEAPUAAACGAwAAAAA=&#10;" fillcolor="white [3212]" strokecolor="black [3213]" strokeweight=".25pt">
                  <v:stroke joinstyle="miter"/>
                </v:shape>
                <v:shape id="Donut 103" o:spid="_x0000_s1031" type="#_x0000_t23" style="position:absolute;left:689547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tt0iwgAA&#10;ANwAAAAPAAAAZHJzL2Rvd25yZXYueG1sRE9Ni8IwEL0L/ocwgjdNVZSlGkUEdwURqa6Ct6GZbbs2&#10;k9JErf9+syB4m8f7nNmiMaW4U+0KywoG/QgEcWp1wZmC7+O69wHCeWSNpWVS8CQHi3m7NcNY2wcn&#10;dD/4TIQQdjEqyL2vYildmpNB17cVceB+bG3QB1hnUtf4COGmlMMomkiDBYeGHCta5ZReDzej4Gub&#10;8Cm5DIpst9efv6tzao9jp1S30yynIDw1/i1+uTc6zI9G8P9MuEDO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23SLCAAAA3AAAAA8AAAAAAAAAAAAAAAAAlwIAAGRycy9kb3du&#10;cmV2LnhtbFBLBQYAAAAABAAEAPUAAACGAwAAAAA=&#10;" fillcolor="white [3212]" strokecolor="black [3213]" strokeweight=".25pt">
                  <v:stroke joinstyle="miter"/>
                </v:shape>
                <v:shape id="Donut 104" o:spid="_x0000_s1032" type="#_x0000_t23" style="position:absolute;left:864433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X0VWwgAA&#10;ANwAAAAPAAAAZHJzL2Rvd25yZXYueG1sRE9Ni8IwEL0L/ocwgjdNFZWlGkUEdwURqa6Ct6GZbbs2&#10;k9JErf9+syB4m8f7nNmiMaW4U+0KywoG/QgEcWp1wZmC7+O69wHCeWSNpWVS8CQHi3m7NcNY2wcn&#10;dD/4TIQQdjEqyL2vYildmpNB17cVceB+bG3QB1hnUtf4COGmlMMomkiDBYeGHCta5ZReDzej4Gub&#10;8Cm5DIpst9efv6tzao9jp1S30yynIDw1/i1+uTc6zI9G8P9MuEDO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ZfRVbCAAAA3AAAAA8AAAAAAAAAAAAAAAAAlwIAAGRycy9kb3du&#10;cmV2LnhtbFBLBQYAAAAABAAEAPUAAACGAwAAAAA=&#10;" fillcolor="white [3212]" strokecolor="black [3213]" strokeweight=".25pt">
                  <v:stroke joinstyle="miter"/>
                </v:shape>
              </v:group>
            </w:pict>
          </mc:Fallback>
        </mc:AlternateContent>
      </w:r>
      <w:r w:rsidR="004B05B8">
        <w:rPr>
          <w:rFonts w:ascii="Arial" w:hAnsi="Arial" w:cs="Arial"/>
          <w:noProof/>
          <w:sz w:val="48"/>
          <w:szCs w:val="48"/>
          <w:lang w:val="en-GB" w:eastAsia="en-GB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0F27400" wp14:editId="46D43615">
                <wp:simplePos x="0" y="0"/>
                <wp:positionH relativeFrom="column">
                  <wp:posOffset>60325</wp:posOffset>
                </wp:positionH>
                <wp:positionV relativeFrom="paragraph">
                  <wp:posOffset>21590</wp:posOffset>
                </wp:positionV>
                <wp:extent cx="0" cy="1295400"/>
                <wp:effectExtent l="0" t="0" r="25400" b="254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6A461F6" id="Straight Connector 56" o:spid="_x0000_s1026" style="position:absolute;flip:x;z-index:251608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1.7pt" to="4.75pt,10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B70B3" w:rsidRPr="00E8723D">
        <w:rPr>
          <w:rFonts w:ascii="Arial" w:hAnsi="Arial" w:cs="Arial"/>
        </w:rPr>
        <w:t xml:space="preserve"> </w:t>
      </w:r>
      <w:r w:rsidR="00CB70B3" w:rsidRPr="00CB70B3">
        <w:rPr>
          <w:rFonts w:ascii="Arial" w:hAnsi="Arial" w:cs="Arial"/>
          <w:lang w:val="en-GB"/>
        </w:rPr>
        <w:t xml:space="preserve">Present             </w:t>
      </w:r>
      <w:r w:rsidR="00454DA9">
        <w:rPr>
          <w:rFonts w:ascii="Arial" w:hAnsi="Arial" w:cs="Arial"/>
          <w:lang w:val="en-GB"/>
        </w:rPr>
        <w:t xml:space="preserve"> </w:t>
      </w:r>
      <w:r w:rsidR="003A34EC">
        <w:rPr>
          <w:rFonts w:ascii="Arial" w:hAnsi="Arial" w:cs="Arial"/>
        </w:rPr>
        <w:t>Engineering Manager</w:t>
      </w:r>
    </w:p>
    <w:p w14:paraId="04B2266E" w14:textId="68C5801F" w:rsidR="00454DA9" w:rsidRDefault="00EF7409" w:rsidP="00CB70B3">
      <w:pPr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483D2D" wp14:editId="562B991F">
                <wp:simplePos x="0" y="0"/>
                <wp:positionH relativeFrom="column">
                  <wp:posOffset>6591166</wp:posOffset>
                </wp:positionH>
                <wp:positionV relativeFrom="paragraph">
                  <wp:posOffset>172417</wp:posOffset>
                </wp:positionV>
                <wp:extent cx="113030" cy="118745"/>
                <wp:effectExtent l="0" t="0" r="13970" b="33655"/>
                <wp:wrapNone/>
                <wp:docPr id="150" name="Donut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C1143F9" id="Donut 150" o:spid="_x0000_s1026" type="#_x0000_t23" style="position:absolute;margin-left:519pt;margin-top:13.6pt;width:8.9pt;height:9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" fillcolor="white [3212]" strokecolor="#bfbfbf [2412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F235A7" wp14:editId="619E1DC4">
                <wp:simplePos x="0" y="0"/>
                <wp:positionH relativeFrom="column">
                  <wp:posOffset>5726733</wp:posOffset>
                </wp:positionH>
                <wp:positionV relativeFrom="paragraph">
                  <wp:posOffset>6530</wp:posOffset>
                </wp:positionV>
                <wp:extent cx="113030" cy="118745"/>
                <wp:effectExtent l="0" t="0" r="13970" b="33655"/>
                <wp:wrapNone/>
                <wp:docPr id="112" name="Donut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7EF5D4A" id="Donut 112" o:spid="_x0000_s1026" type="#_x0000_t23" style="position:absolute;margin-left:450.9pt;margin-top:.5pt;width:8.9pt;height:9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733658" wp14:editId="09E8CA70">
                <wp:simplePos x="0" y="0"/>
                <wp:positionH relativeFrom="column">
                  <wp:posOffset>5901618</wp:posOffset>
                </wp:positionH>
                <wp:positionV relativeFrom="paragraph">
                  <wp:posOffset>6530</wp:posOffset>
                </wp:positionV>
                <wp:extent cx="113030" cy="118745"/>
                <wp:effectExtent l="0" t="0" r="13970" b="33655"/>
                <wp:wrapNone/>
                <wp:docPr id="113" name="Donut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7206C87" id="Donut 113" o:spid="_x0000_s1026" type="#_x0000_t23" style="position:absolute;margin-left:464.7pt;margin-top:.5pt;width:8.9pt;height:9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F5CB83" wp14:editId="42AAE32F">
                <wp:simplePos x="0" y="0"/>
                <wp:positionH relativeFrom="column">
                  <wp:posOffset>6071506</wp:posOffset>
                </wp:positionH>
                <wp:positionV relativeFrom="paragraph">
                  <wp:posOffset>6530</wp:posOffset>
                </wp:positionV>
                <wp:extent cx="113030" cy="118745"/>
                <wp:effectExtent l="0" t="0" r="13970" b="33655"/>
                <wp:wrapNone/>
                <wp:docPr id="114" name="Donut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1F15F77" id="Donut 114" o:spid="_x0000_s1026" type="#_x0000_t23" style="position:absolute;margin-left:478.05pt;margin-top:.5pt;width:8.9pt;height:9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E89DBA" wp14:editId="51EE56D1">
                <wp:simplePos x="0" y="0"/>
                <wp:positionH relativeFrom="column">
                  <wp:posOffset>6416280</wp:posOffset>
                </wp:positionH>
                <wp:positionV relativeFrom="paragraph">
                  <wp:posOffset>6530</wp:posOffset>
                </wp:positionV>
                <wp:extent cx="113030" cy="118745"/>
                <wp:effectExtent l="0" t="0" r="13970" b="8255"/>
                <wp:wrapNone/>
                <wp:docPr id="116" name="Donut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F5666" id="Donut 116" o:spid="_x0000_s1026" type="#_x0000_t23" style="position:absolute;margin-left:505.2pt;margin-top:.5pt;width:8.9pt;height:9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" fillcolor="white [3212]" strokecolor="black [3213]" strokeweight=".25pt">
                <v:stroke joinstyle="miter"/>
              </v:shape>
            </w:pict>
          </mc:Fallback>
        </mc:AlternateContent>
      </w:r>
      <w:r w:rsidR="001458DC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C819061" wp14:editId="43C5B486">
                <wp:simplePos x="0" y="0"/>
                <wp:positionH relativeFrom="column">
                  <wp:posOffset>1118235</wp:posOffset>
                </wp:positionH>
                <wp:positionV relativeFrom="paragraph">
                  <wp:posOffset>1270</wp:posOffset>
                </wp:positionV>
                <wp:extent cx="3545205" cy="1031240"/>
                <wp:effectExtent l="0" t="0" r="0" b="1016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5205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FCB29" w14:textId="77777777" w:rsidR="00E8723D" w:rsidRPr="00E8723D" w:rsidRDefault="00E8723D" w:rsidP="00E8723D">
                            <w:pPr>
                              <w:spacing w:line="24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8723D">
                              <w:rPr>
                                <w:rFonts w:ascii="Arial" w:eastAsia="Times New Roman" w:hAnsi="Arial" w:cs="Arial"/>
                                <w:shd w:val="clear" w:color="auto" w:fill="FFFFFF"/>
                              </w:rPr>
                              <w:t xml:space="preserve">Managing team of developers trying to simplify, streamline and automate business processes within the company. Our team is supporting all business functions achieving </w:t>
                            </w:r>
                            <w:proofErr w:type="gramStart"/>
                            <w:r w:rsidRPr="00E8723D">
                              <w:rPr>
                                <w:rFonts w:ascii="Arial" w:eastAsia="Times New Roman" w:hAnsi="Arial" w:cs="Arial"/>
                                <w:shd w:val="clear" w:color="auto" w:fill="FFFFFF"/>
                              </w:rPr>
                              <w:t>short and long term</w:t>
                            </w:r>
                            <w:proofErr w:type="gramEnd"/>
                            <w:r w:rsidRPr="00E8723D">
                              <w:rPr>
                                <w:rFonts w:ascii="Arial" w:eastAsia="Times New Roman" w:hAnsi="Arial" w:cs="Arial"/>
                                <w:shd w:val="clear" w:color="auto" w:fill="FFFFFF"/>
                              </w:rPr>
                              <w:t xml:space="preserve"> goals, helping them </w:t>
                            </w:r>
                            <w:proofErr w:type="spellStart"/>
                            <w:r w:rsidRPr="00E8723D">
                              <w:rPr>
                                <w:rFonts w:ascii="Arial" w:eastAsia="Times New Roman" w:hAnsi="Arial" w:cs="Arial"/>
                                <w:shd w:val="clear" w:color="auto" w:fill="FFFFFF"/>
                              </w:rPr>
                              <w:t>optimise</w:t>
                            </w:r>
                            <w:proofErr w:type="spellEnd"/>
                            <w:r w:rsidRPr="00E8723D">
                              <w:rPr>
                                <w:rFonts w:ascii="Arial" w:eastAsia="Times New Roman" w:hAnsi="Arial" w:cs="Arial"/>
                                <w:shd w:val="clear" w:color="auto" w:fill="FFFFFF"/>
                              </w:rPr>
                              <w:t xml:space="preserve"> and scale processes and workflows, helping them with day-to-day operational functions.</w:t>
                            </w:r>
                          </w:p>
                          <w:p w14:paraId="146B2C9C" w14:textId="3315F7CA" w:rsidR="00454DA9" w:rsidRPr="00E8723D" w:rsidRDefault="00454DA9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19061" id="Text Box 47" o:spid="_x0000_s1028" type="#_x0000_t202" style="position:absolute;margin-left:88.05pt;margin-top:.1pt;width:279.15pt;height:81.2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" filled="f" stroked="f">
                <v:textbox>
                  <w:txbxContent>
                    <w:p w14:paraId="6CCFCB29" w14:textId="77777777" w:rsidR="00E8723D" w:rsidRPr="00E8723D" w:rsidRDefault="00E8723D" w:rsidP="00E8723D">
                      <w:pPr>
                        <w:spacing w:line="240" w:lineRule="auto"/>
                        <w:rPr>
                          <w:rFonts w:ascii="Arial" w:eastAsia="Times New Roman" w:hAnsi="Arial" w:cs="Arial"/>
                        </w:rPr>
                      </w:pPr>
                      <w:r w:rsidRPr="00E8723D">
                        <w:rPr>
                          <w:rFonts w:ascii="Arial" w:eastAsia="Times New Roman" w:hAnsi="Arial" w:cs="Arial"/>
                          <w:shd w:val="clear" w:color="auto" w:fill="FFFFFF"/>
                        </w:rPr>
                        <w:t xml:space="preserve">Managing team of developers trying to simplify, streamline and automate business processes within the company. Our team is supporting all business functions achieving </w:t>
                      </w:r>
                      <w:proofErr w:type="gramStart"/>
                      <w:r w:rsidRPr="00E8723D">
                        <w:rPr>
                          <w:rFonts w:ascii="Arial" w:eastAsia="Times New Roman" w:hAnsi="Arial" w:cs="Arial"/>
                          <w:shd w:val="clear" w:color="auto" w:fill="FFFFFF"/>
                        </w:rPr>
                        <w:t>short and long term</w:t>
                      </w:r>
                      <w:proofErr w:type="gramEnd"/>
                      <w:r w:rsidRPr="00E8723D">
                        <w:rPr>
                          <w:rFonts w:ascii="Arial" w:eastAsia="Times New Roman" w:hAnsi="Arial" w:cs="Arial"/>
                          <w:shd w:val="clear" w:color="auto" w:fill="FFFFFF"/>
                        </w:rPr>
                        <w:t xml:space="preserve"> goals, helping them </w:t>
                      </w:r>
                      <w:proofErr w:type="spellStart"/>
                      <w:r w:rsidRPr="00E8723D">
                        <w:rPr>
                          <w:rFonts w:ascii="Arial" w:eastAsia="Times New Roman" w:hAnsi="Arial" w:cs="Arial"/>
                          <w:shd w:val="clear" w:color="auto" w:fill="FFFFFF"/>
                        </w:rPr>
                        <w:t>optimise</w:t>
                      </w:r>
                      <w:proofErr w:type="spellEnd"/>
                      <w:r w:rsidRPr="00E8723D">
                        <w:rPr>
                          <w:rFonts w:ascii="Arial" w:eastAsia="Times New Roman" w:hAnsi="Arial" w:cs="Arial"/>
                          <w:shd w:val="clear" w:color="auto" w:fill="FFFFFF"/>
                        </w:rPr>
                        <w:t xml:space="preserve"> and scale processes and workflows, helping them with day-to-day operational functions.</w:t>
                      </w:r>
                    </w:p>
                    <w:p w14:paraId="146B2C9C" w14:textId="3315F7CA" w:rsidR="00454DA9" w:rsidRPr="00E8723D" w:rsidRDefault="00454DA9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78EB74" w14:textId="47CE0127" w:rsidR="00454DA9" w:rsidRPr="00CB70B3" w:rsidRDefault="00EF7409" w:rsidP="00CB70B3">
      <w:pPr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E84C95" wp14:editId="12AB6002">
                <wp:simplePos x="0" y="0"/>
                <wp:positionH relativeFrom="column">
                  <wp:posOffset>5726733</wp:posOffset>
                </wp:positionH>
                <wp:positionV relativeFrom="paragraph">
                  <wp:posOffset>14937</wp:posOffset>
                </wp:positionV>
                <wp:extent cx="113030" cy="118745"/>
                <wp:effectExtent l="0" t="0" r="13970" b="33655"/>
                <wp:wrapNone/>
                <wp:docPr id="145" name="Donut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3243913" id="Donut 145" o:spid="_x0000_s1026" type="#_x0000_t23" style="position:absolute;margin-left:450.9pt;margin-top:1.2pt;width:8.9pt;height:9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220D32" wp14:editId="538EF2B5">
                <wp:simplePos x="0" y="0"/>
                <wp:positionH relativeFrom="column">
                  <wp:posOffset>5901618</wp:posOffset>
                </wp:positionH>
                <wp:positionV relativeFrom="paragraph">
                  <wp:posOffset>14937</wp:posOffset>
                </wp:positionV>
                <wp:extent cx="113030" cy="118745"/>
                <wp:effectExtent l="0" t="0" r="13970" b="33655"/>
                <wp:wrapNone/>
                <wp:docPr id="146" name="Donut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2720974" id="Donut 146" o:spid="_x0000_s1026" type="#_x0000_t23" style="position:absolute;margin-left:464.7pt;margin-top:1.2pt;width:8.9pt;height:9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C2781C" wp14:editId="2E01FC9F">
                <wp:simplePos x="0" y="0"/>
                <wp:positionH relativeFrom="column">
                  <wp:posOffset>6071506</wp:posOffset>
                </wp:positionH>
                <wp:positionV relativeFrom="paragraph">
                  <wp:posOffset>14937</wp:posOffset>
                </wp:positionV>
                <wp:extent cx="113030" cy="118745"/>
                <wp:effectExtent l="0" t="0" r="13970" b="33655"/>
                <wp:wrapNone/>
                <wp:docPr id="147" name="Donut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0E3394B" id="Donut 147" o:spid="_x0000_s1026" type="#_x0000_t23" style="position:absolute;margin-left:478.05pt;margin-top:1.2pt;width:8.9pt;height:9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A77F90" wp14:editId="1D4524B3">
                <wp:simplePos x="0" y="0"/>
                <wp:positionH relativeFrom="column">
                  <wp:posOffset>6246392</wp:posOffset>
                </wp:positionH>
                <wp:positionV relativeFrom="paragraph">
                  <wp:posOffset>9941</wp:posOffset>
                </wp:positionV>
                <wp:extent cx="113030" cy="118745"/>
                <wp:effectExtent l="0" t="0" r="13970" b="33655"/>
                <wp:wrapNone/>
                <wp:docPr id="148" name="Donut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DED651D" id="Donut 148" o:spid="_x0000_s1026" type="#_x0000_t23" style="position:absolute;margin-left:491.85pt;margin-top:.8pt;width:8.9pt;height:9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0C6AE8" wp14:editId="009D9EB4">
                <wp:simplePos x="0" y="0"/>
                <wp:positionH relativeFrom="column">
                  <wp:posOffset>6416280</wp:posOffset>
                </wp:positionH>
                <wp:positionV relativeFrom="paragraph">
                  <wp:posOffset>14937</wp:posOffset>
                </wp:positionV>
                <wp:extent cx="113030" cy="118745"/>
                <wp:effectExtent l="0" t="0" r="13970" b="33655"/>
                <wp:wrapNone/>
                <wp:docPr id="149" name="Donut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1A5FBF5" id="Donut 149" o:spid="_x0000_s1026" type="#_x0000_t23" style="position:absolute;margin-left:505.2pt;margin-top:1.2pt;width:8.9pt;height:9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" fillcolor="white [3212]" strokecolor="#bfbfbf [2412]" strokeweight=".25pt">
                <v:stroke joinstyle="miter"/>
              </v:shape>
            </w:pict>
          </mc:Fallback>
        </mc:AlternateContent>
      </w:r>
    </w:p>
    <w:p w14:paraId="56EDA265" w14:textId="2F5E019F" w:rsidR="00CB70B3" w:rsidRPr="00CB70B3" w:rsidRDefault="00EF7409" w:rsidP="00CB70B3">
      <w:pPr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192B02" wp14:editId="39DE114B">
                <wp:simplePos x="0" y="0"/>
                <wp:positionH relativeFrom="column">
                  <wp:posOffset>6587120</wp:posOffset>
                </wp:positionH>
                <wp:positionV relativeFrom="paragraph">
                  <wp:posOffset>181138</wp:posOffset>
                </wp:positionV>
                <wp:extent cx="113030" cy="118745"/>
                <wp:effectExtent l="0" t="0" r="13970" b="33655"/>
                <wp:wrapNone/>
                <wp:docPr id="217" name="Donut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EACD103" id="Donut 217" o:spid="_x0000_s1026" type="#_x0000_t23" style="position:absolute;margin-left:518.65pt;margin-top:14.25pt;width:8.9pt;height:9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" fillcolor="white [3212]" strokecolor="#bfbfbf [2412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76EC46A" wp14:editId="174A430A">
                <wp:simplePos x="0" y="0"/>
                <wp:positionH relativeFrom="column">
                  <wp:posOffset>5723255</wp:posOffset>
                </wp:positionH>
                <wp:positionV relativeFrom="paragraph">
                  <wp:posOffset>9101</wp:posOffset>
                </wp:positionV>
                <wp:extent cx="977463" cy="123741"/>
                <wp:effectExtent l="0" t="0" r="13335" b="29210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463" cy="123741"/>
                          <a:chOff x="0" y="0"/>
                          <a:chExt cx="977463" cy="123741"/>
                        </a:xfrm>
                      </wpg:grpSpPr>
                      <wps:wsp>
                        <wps:cNvPr id="205" name="Donut 205"/>
                        <wps:cNvSpPr/>
                        <wps:spPr>
                          <a:xfrm>
                            <a:off x="0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Donut 206"/>
                        <wps:cNvSpPr/>
                        <wps:spPr>
                          <a:xfrm>
                            <a:off x="174885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Donut 207"/>
                        <wps:cNvSpPr/>
                        <wps:spPr>
                          <a:xfrm>
                            <a:off x="344773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Donut 208"/>
                        <wps:cNvSpPr/>
                        <wps:spPr>
                          <a:xfrm>
                            <a:off x="519659" y="0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Donut 209"/>
                        <wps:cNvSpPr/>
                        <wps:spPr>
                          <a:xfrm>
                            <a:off x="689547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Donut 210"/>
                        <wps:cNvSpPr/>
                        <wps:spPr>
                          <a:xfrm>
                            <a:off x="864433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18576FA9" id="Group 204" o:spid="_x0000_s1026" style="position:absolute;margin-left:450.65pt;margin-top:.7pt;width:76.95pt;height:9.75pt;z-index:251741184" coordsize="977463,12374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">
                <v:shape id="Donut 205" o:spid="_x0000_s1027" type="#_x0000_t23" style="position:absolute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NoGxxgAA&#10;ANwAAAAPAAAAZHJzL2Rvd25yZXYueG1sRI9Ba8JAFITvgv9heUJvZmMgImlWKYK2UEqJaQVvj+xr&#10;kjb7NmS3Gv99VxB6HGbmGybfjKYTZxpca1nBIopBEFdWt1wr+Ch38xUI55E1dpZJwZUcbNbTSY6Z&#10;thcu6HzwtQgQdhkqaLzvMyld1ZBBF9meOHhfdjDogxxqqQe8BLjpZBLHS2mw5bDQYE/bhqqfw69R&#10;8Pxa8GdxWrT127vef2+PlS1Tp9TDbHx6BOFp9P/he/tFK0jiFG5nwhGQ6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iNoGxxgAAANwAAAAPAAAAAAAAAAAAAAAAAJcCAABkcnMv&#10;ZG93bnJldi54bWxQSwUGAAAAAAQABAD1AAAAigMAAAAA&#10;" fillcolor="white [3212]" strokecolor="black [3213]" strokeweight=".25pt">
                  <v:stroke joinstyle="miter"/>
                </v:shape>
                <v:shape id="Donut 206" o:spid="_x0000_s1028" type="#_x0000_t23" style="position:absolute;left:174885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5B/GxAAA&#10;ANwAAAAPAAAAZHJzL2Rvd25yZXYueG1sRI/disIwFITvBd8hHME7TRUUqUYRQXdhWaT+gXeH5thW&#10;m5PSZLX79kYQvBxm5htmtmhMKe5Uu8KygkE/AkGcWl1wpuCwX/cmIJxH1lhaJgX/5GAxb7dmGGv7&#10;4ITuO5+JAGEXo4Lc+yqW0qU5GXR9WxEH72Jrgz7IOpO6xkeAm1IOo2gsDRYcFnKsaJVTetv9GQVf&#10;Pwkfk/OgyH63enNdnVK7Hzmlup1mOQXhqfGf8Lv9rRUMozG8zoQjIOd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uQfxsQAAADcAAAADwAAAAAAAAAAAAAAAACXAgAAZHJzL2Rv&#10;d25yZXYueG1sUEsFBgAAAAAEAAQA9QAAAIgDAAAAAA==&#10;" fillcolor="white [3212]" strokecolor="black [3213]" strokeweight=".25pt">
                  <v:stroke joinstyle="miter"/>
                </v:shape>
                <v:shape id="Donut 207" o:spid="_x0000_s1029" type="#_x0000_t23" style="position:absolute;left:344773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qLpdxgAA&#10;ANwAAAAPAAAAZHJzL2Rvd25yZXYueG1sRI/dasJAFITvC32H5RR6VzcGqiW6igTaClIk/kHvDtnT&#10;JDZ7NmTXJH17VxB6OczMN8x8OZhadNS6yrKC8SgCQZxbXXGh4LB/f3kD4TyyxtoyKfgjB8vF48Mc&#10;E217zqjb+UIECLsEFZTeN4mULi/JoBvZhjh4P7Y16INsC6lb7APc1DKOook0WHFYKLGhtKT8d3cx&#10;Cj43GR+z73FVfG31xzk95Xb/6pR6fhpWMxCeBv8fvrfXWkEcTeF2JhwBubg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9qLpdxgAAANwAAAAPAAAAAAAAAAAAAAAAAJcCAABkcnMv&#10;ZG93bnJldi54bWxQSwUGAAAAAAQABAD1AAAAigMAAAAA&#10;" fillcolor="white [3212]" strokecolor="black [3213]" strokeweight=".25pt">
                  <v:stroke joinstyle="miter"/>
                </v:shape>
                <v:shape id="Donut 208" o:spid="_x0000_s1030" type="#_x0000_t23" style="position:absolute;left:519659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Ny4vwQAA&#10;ANwAAAAPAAAAZHJzL2Rvd25yZXYueG1sRE/LisIwFN0L/kO4wuw0VXCQalpEcEYQGeoL3F2aa1tt&#10;bkqT0c7fTxaCy8N5L9LO1OJBrassKxiPIhDEudUVFwqOh/VwBsJ5ZI21ZVLwRw7SpN9bYKztkzN6&#10;7H0hQgi7GBWU3jexlC4vyaAb2YY4cFfbGvQBtoXULT5DuKnlJIo+pcGKQ0OJDa1Kyu/7X6Pge5vx&#10;KbuMq2L3o79uq3NuD1On1MegW85BeOr8W/xyb7SCSRTWhjPhCMjk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DcuL8EAAADcAAAADwAAAAAAAAAAAAAAAACXAgAAZHJzL2Rvd25y&#10;ZXYueG1sUEsFBgAAAAAEAAQA9QAAAIUDAAAAAA==&#10;" fillcolor="white [3212]" strokecolor="black [3213]" strokeweight=".25pt">
                  <v:stroke joinstyle="miter"/>
                </v:shape>
                <v:shape id="Donut 209" o:spid="_x0000_s1031" type="#_x0000_t23" style="position:absolute;left:689547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e4u0xgAA&#10;ANwAAAAPAAAAZHJzL2Rvd25yZXYueG1sRI/dasJAFITvC32H5RR6VzcGKja6igTaClIk/kHvDtnT&#10;JDZ7NmTXJH17VxB6OczMN8x8OZhadNS6yrKC8SgCQZxbXXGh4LB/f5mCcB5ZY22ZFPyRg+Xi8WGO&#10;ibY9Z9TtfCEChF2CCkrvm0RKl5dk0I1sQxy8H9sa9EG2hdQt9gFuahlH0UQarDgslNhQWlL+u7sY&#10;BZ+bjI/Z97gqvrb645yecrt/dUo9Pw2rGQhPg/8P39trrSCO3uB2JhwBubg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je4u0xgAAANwAAAAPAAAAAAAAAAAAAAAAAJcCAABkcnMv&#10;ZG93bnJldi54bWxQSwUGAAAAAAQABAD1AAAAigMAAAAA&#10;" fillcolor="white [3212]" strokecolor="black [3213]" strokeweight=".25pt">
                  <v:stroke joinstyle="miter"/>
                </v:shape>
                <v:shape id="Donut 210" o:spid="_x0000_s1032" type="#_x0000_t23" style="position:absolute;left:864433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mLT0wwAA&#10;ANwAAAAPAAAAZHJzL2Rvd25yZXYueG1sRE/LasJAFN0X+g/DFbprJglUJHWUIvQBpUgSLbi7ZK5J&#10;auZOyExj/HtnIbg8nPdyPZlOjDS41rKCJIpBEFdWt1wr2JXvzwsQziNr7CyTggs5WK8eH5aYaXvm&#10;nMbC1yKEsMtQQeN9n0npqoYMusj2xIE72sGgD3CopR7wHMJNJ9M4nkuDLYeGBnvaNFSdin+j4PM7&#10;531+SNr6Z6s//ja/lS1fnFJPs+ntFYSnyd/FN/eXVpAmYX44E46AXF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3mLT0wwAAANwAAAAPAAAAAAAAAAAAAAAAAJcCAABkcnMvZG93&#10;bnJldi54bWxQSwUGAAAAAAQABAD1AAAAhwMAAAAA&#10;" fillcolor="white [3212]" strokecolor="black [3213]" strokeweight=".25pt">
                  <v:stroke joinstyle="miter"/>
                </v:shape>
              </v:group>
            </w:pict>
          </mc:Fallback>
        </mc:AlternateContent>
      </w:r>
      <w:r w:rsidR="00454DA9">
        <w:rPr>
          <w:rFonts w:ascii="Arial" w:hAnsi="Arial" w:cs="Arial"/>
        </w:rPr>
        <w:t xml:space="preserve">                                 </w:t>
      </w:r>
    </w:p>
    <w:p w14:paraId="757BF40D" w14:textId="3BE249E7" w:rsidR="00CB70B3" w:rsidRPr="00CB70B3" w:rsidRDefault="00EF7409" w:rsidP="00496111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613723" wp14:editId="16FA9EF1">
                <wp:simplePos x="0" y="0"/>
                <wp:positionH relativeFrom="column">
                  <wp:posOffset>5722687</wp:posOffset>
                </wp:positionH>
                <wp:positionV relativeFrom="paragraph">
                  <wp:posOffset>23023</wp:posOffset>
                </wp:positionV>
                <wp:extent cx="113030" cy="118745"/>
                <wp:effectExtent l="0" t="0" r="13970" b="33655"/>
                <wp:wrapNone/>
                <wp:docPr id="212" name="Donut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64A33FE" id="Donut 212" o:spid="_x0000_s1026" type="#_x0000_t23" style="position:absolute;margin-left:450.6pt;margin-top:1.8pt;width:8.9pt;height:9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171623" wp14:editId="27B041E5">
                <wp:simplePos x="0" y="0"/>
                <wp:positionH relativeFrom="column">
                  <wp:posOffset>5897572</wp:posOffset>
                </wp:positionH>
                <wp:positionV relativeFrom="paragraph">
                  <wp:posOffset>23023</wp:posOffset>
                </wp:positionV>
                <wp:extent cx="113030" cy="118745"/>
                <wp:effectExtent l="0" t="0" r="13970" b="33655"/>
                <wp:wrapNone/>
                <wp:docPr id="213" name="Donut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50ED202" id="Donut 213" o:spid="_x0000_s1026" type="#_x0000_t23" style="position:absolute;margin-left:464.4pt;margin-top:1.8pt;width:8.9pt;height:9.3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B2A633" wp14:editId="2FDCA677">
                <wp:simplePos x="0" y="0"/>
                <wp:positionH relativeFrom="column">
                  <wp:posOffset>6067460</wp:posOffset>
                </wp:positionH>
                <wp:positionV relativeFrom="paragraph">
                  <wp:posOffset>23023</wp:posOffset>
                </wp:positionV>
                <wp:extent cx="113030" cy="118745"/>
                <wp:effectExtent l="0" t="0" r="13970" b="33655"/>
                <wp:wrapNone/>
                <wp:docPr id="214" name="Donut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88E1EA8" id="Donut 214" o:spid="_x0000_s1026" type="#_x0000_t23" style="position:absolute;margin-left:477.75pt;margin-top:1.8pt;width:8.9pt;height:9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659164" wp14:editId="3EEAE684">
                <wp:simplePos x="0" y="0"/>
                <wp:positionH relativeFrom="column">
                  <wp:posOffset>6242346</wp:posOffset>
                </wp:positionH>
                <wp:positionV relativeFrom="paragraph">
                  <wp:posOffset>18027</wp:posOffset>
                </wp:positionV>
                <wp:extent cx="113030" cy="118745"/>
                <wp:effectExtent l="0" t="0" r="13970" b="33655"/>
                <wp:wrapNone/>
                <wp:docPr id="215" name="Donut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6741E6A" id="Donut 215" o:spid="_x0000_s1026" type="#_x0000_t23" style="position:absolute;margin-left:491.5pt;margin-top:1.4pt;width:8.9pt;height:9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" fillcolor="white [3212]" strokecolor="#bfbfbf [2412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ECD507" wp14:editId="549A3423">
                <wp:simplePos x="0" y="0"/>
                <wp:positionH relativeFrom="column">
                  <wp:posOffset>6412234</wp:posOffset>
                </wp:positionH>
                <wp:positionV relativeFrom="paragraph">
                  <wp:posOffset>23023</wp:posOffset>
                </wp:positionV>
                <wp:extent cx="113030" cy="118745"/>
                <wp:effectExtent l="0" t="0" r="13970" b="33655"/>
                <wp:wrapNone/>
                <wp:docPr id="216" name="Donut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AA63BA6" id="Donut 216" o:spid="_x0000_s1026" type="#_x0000_t23" style="position:absolute;margin-left:504.9pt;margin-top:1.8pt;width:8.9pt;height:9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" fillcolor="white [3212]" strokecolor="#bfbfbf [2412]" strokeweight=".25pt">
                <v:stroke joinstyle="miter"/>
              </v:shape>
            </w:pict>
          </mc:Fallback>
        </mc:AlternateContent>
      </w:r>
    </w:p>
    <w:p w14:paraId="2F4E7E20" w14:textId="78C6F2B8" w:rsidR="00CB70B3" w:rsidRPr="00CB70B3" w:rsidRDefault="00EF7409" w:rsidP="00496111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BB57134" wp14:editId="43A90E36">
                <wp:simplePos x="0" y="0"/>
                <wp:positionH relativeFrom="column">
                  <wp:posOffset>5720765</wp:posOffset>
                </wp:positionH>
                <wp:positionV relativeFrom="paragraph">
                  <wp:posOffset>21095</wp:posOffset>
                </wp:positionV>
                <wp:extent cx="977463" cy="123741"/>
                <wp:effectExtent l="0" t="0" r="13335" b="29210"/>
                <wp:wrapNone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463" cy="123741"/>
                          <a:chOff x="0" y="0"/>
                          <a:chExt cx="977463" cy="123741"/>
                        </a:xfrm>
                      </wpg:grpSpPr>
                      <wps:wsp>
                        <wps:cNvPr id="219" name="Donut 219"/>
                        <wps:cNvSpPr/>
                        <wps:spPr>
                          <a:xfrm>
                            <a:off x="0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Donut 220"/>
                        <wps:cNvSpPr/>
                        <wps:spPr>
                          <a:xfrm>
                            <a:off x="174885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Donut 221"/>
                        <wps:cNvSpPr/>
                        <wps:spPr>
                          <a:xfrm>
                            <a:off x="344773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Donut 222"/>
                        <wps:cNvSpPr/>
                        <wps:spPr>
                          <a:xfrm>
                            <a:off x="519659" y="0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Donut 223"/>
                        <wps:cNvSpPr/>
                        <wps:spPr>
                          <a:xfrm>
                            <a:off x="689547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Donut 224"/>
                        <wps:cNvSpPr/>
                        <wps:spPr>
                          <a:xfrm>
                            <a:off x="864433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1593562D" id="Group 218" o:spid="_x0000_s1026" style="position:absolute;margin-left:450.45pt;margin-top:1.65pt;width:76.95pt;height:9.75pt;z-index:251749376" coordsize="977463,12374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">
                <v:shape id="Donut 219" o:spid="_x0000_s1027" type="#_x0000_t23" style="position:absolute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oh1pxQAA&#10;ANwAAAAPAAAAZHJzL2Rvd25yZXYueG1sRI9Ba8JAFITvgv9heYI33USwaOoqIqiFUiTaFrw9ss8k&#10;mn0bsltN/70rCB6HmfmGmS1aU4krNa60rCAeRiCIM6tLzhV8H9aDCQjnkTVWlknBPzlYzLudGSba&#10;3jil697nIkDYJaig8L5OpHRZQQbd0NbEwTvZxqAPssmlbvAW4KaSoyh6kwZLDgsF1rQqKLvs/4yC&#10;7WfKP+kxLvOvnd6cV7+ZPYydUv1eu3wH4an1r/Cz/aEVjOIpPM6EIyD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aiHWnFAAAA3AAAAA8AAAAAAAAAAAAAAAAAlwIAAGRycy9k&#10;b3ducmV2LnhtbFBLBQYAAAAABAAEAPUAAACJAwAAAAA=&#10;" fillcolor="white [3212]" strokecolor="black [3213]" strokeweight=".25pt">
                  <v:stroke joinstyle="miter"/>
                </v:shape>
                <v:shape id="Donut 220" o:spid="_x0000_s1028" type="#_x0000_t23" style="position:absolute;left:174885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9H5JwwAA&#10;ANwAAAAPAAAAZHJzL2Rvd25yZXYueG1sRE9Na8JAEL0X/A/LCL01GwMVSV2lBGwLpUiStuBtyI5J&#10;anY2ZLcx/nv3IHh8vO/1djKdGGlwrWUFiygGQVxZ3XKt4LvcPa1AOI+ssbNMCi7kYLuZPawx1fbM&#10;OY2Fr0UIYZeigsb7PpXSVQ0ZdJHtiQN3tINBH+BQSz3gOYSbTiZxvJQGWw4NDfaUNVSdin+j4P0z&#10;55/8sGjrr71++8t+K1s+O6Ue59PrCwhPk7+Lb+4PrSBJwvxwJhwBubk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59H5JwwAAANwAAAAPAAAAAAAAAAAAAAAAAJcCAABkcnMvZG93&#10;bnJldi54bWxQSwUGAAAAAAQABAD1AAAAhwMAAAAA&#10;" fillcolor="white [3212]" strokecolor="black [3213]" strokeweight=".25pt">
                  <v:stroke joinstyle="miter"/>
                </v:shape>
                <v:shape id="Donut 221" o:spid="_x0000_s1029" type="#_x0000_t23" style="position:absolute;left:344773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uNvSxgAA&#10;ANwAAAAPAAAAZHJzL2Rvd25yZXYueG1sRI/dasJAFITvhb7Dcgre6SaBFkndBBH6AyIlRgu9O2RP&#10;k9js2ZBdNX37riB4OczMN8wyH00nzjS41rKCeB6BIK6sbrlWsC9fZwsQziNr7CyTgj9ykGcPkyWm&#10;2l64oPPO1yJA2KWooPG+T6V0VUMG3dz2xMH7sYNBH+RQSz3gJcBNJ5MoepYGWw4LDfa0bqj63Z2M&#10;gvdNwYfiO27r7ad+O66/Kls+OaWmj+PqBYSn0d/Dt/aHVpAkMVzPhCMgs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WuNvSxgAAANwAAAAPAAAAAAAAAAAAAAAAAJcCAABkcnMv&#10;ZG93bnJldi54bWxQSwUGAAAAAAQABAD1AAAAigMAAAAA&#10;" fillcolor="white [3212]" strokecolor="black [3213]" strokeweight=".25pt">
                  <v:stroke joinstyle="miter"/>
                </v:shape>
                <v:shape id="Donut 222" o:spid="_x0000_s1030" type="#_x0000_t23" style="position:absolute;left:519659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akWlxAAA&#10;ANwAAAAPAAAAZHJzL2Rvd25yZXYueG1sRI/disIwFITvF3yHcIS9W1MLylKNIoK7gojUP/Du0Bzb&#10;anNSmqzWtzcLgpfDzHzDjKetqcSNGldaVtDvRSCIM6tLzhXsd4uvbxDOI2usLJOCBzmYTjofY0y0&#10;vXNKt63PRYCwS1BB4X2dSOmyggy6nq2Jg3e2jUEfZJNL3eA9wE0l4ygaSoMlh4UCa5oXlF23f0bB&#10;7yrlQ3rql/l6o38u82NmdwOn1Ge3nY1AeGr9O/xqL7WCOI7h/0w4AnLyB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mpFpcQAAADcAAAADwAAAAAAAAAAAAAAAACXAgAAZHJzL2Rv&#10;d25yZXYueG1sUEsFBgAAAAAEAAQA9QAAAIgDAAAAAA==&#10;" fillcolor="white [3212]" strokecolor="black [3213]" strokeweight=".25pt">
                  <v:stroke joinstyle="miter"/>
                </v:shape>
                <v:shape id="Donut 223" o:spid="_x0000_s1031" type="#_x0000_t23" style="position:absolute;left:689547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JuA+xQAA&#10;ANwAAAAPAAAAZHJzL2Rvd25yZXYueG1sRI/dasJAFITvC77DcgTv6sZIi0RXEcFWKFLiH3h3yB6T&#10;aPZsyK4a375bELwcZuYbZjJrTSVu1LjSsoJBPwJBnFldcq5gt12+j0A4j6yxskwKHuRgNu28TTDR&#10;9s4p3TY+FwHCLkEFhfd1IqXLCjLo+rYmDt7JNgZ9kE0udYP3ADeVjKPoUxosOSwUWNOioOyyuRoF&#10;3z8p79PjoMzXv/rrvDhkdvvhlOp12/kYhKfWv8LP9koriOMh/J8JR0BO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km4D7FAAAA3AAAAA8AAAAAAAAAAAAAAAAAlwIAAGRycy9k&#10;b3ducmV2LnhtbFBLBQYAAAAABAAEAPUAAACJAwAAAAA=&#10;" fillcolor="white [3212]" strokecolor="black [3213]" strokeweight=".25pt">
                  <v:stroke joinstyle="miter"/>
                </v:shape>
                <v:shape id="Donut 224" o:spid="_x0000_s1032" type="#_x0000_t23" style="position:absolute;left:864433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z3hKxQAA&#10;ANwAAAAPAAAAZHJzL2Rvd25yZXYueG1sRI/dasJAFITvC77DcgTv6sZgi0RXEcFWKFLiH3h3yB6T&#10;aPZsyK4a375bELwcZuYbZjJrTSVu1LjSsoJBPwJBnFldcq5gt12+j0A4j6yxskwKHuRgNu28TTDR&#10;9s4p3TY+FwHCLkEFhfd1IqXLCjLo+rYmDt7JNgZ9kE0udYP3ADeVjKPoUxosOSwUWNOioOyyuRoF&#10;3z8p79PjoMzXv/rrvDhkdvvhlOp12/kYhKfWv8LP9koriOMh/J8JR0BO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bPeErFAAAA3AAAAA8AAAAAAAAAAAAAAAAAlwIAAGRycy9k&#10;b3ducmV2LnhtbFBLBQYAAAAABAAEAPUAAACJAwAAAAA=&#10;" fillcolor="white [3212]" strokecolor="black [3213]" strokeweight=".25pt">
                  <v:stroke joinstyle="miter"/>
                </v:shape>
              </v:group>
            </w:pict>
          </mc:Fallback>
        </mc:AlternateContent>
      </w:r>
    </w:p>
    <w:p w14:paraId="71495E93" w14:textId="0BE45ACA" w:rsidR="00CB70B3" w:rsidRPr="00CB70B3" w:rsidRDefault="00EF7409" w:rsidP="00496111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FCA5F8" wp14:editId="6F16F76B">
                <wp:simplePos x="0" y="0"/>
                <wp:positionH relativeFrom="column">
                  <wp:posOffset>6584857</wp:posOffset>
                </wp:positionH>
                <wp:positionV relativeFrom="paragraph">
                  <wp:posOffset>187962</wp:posOffset>
                </wp:positionV>
                <wp:extent cx="113030" cy="118745"/>
                <wp:effectExtent l="0" t="0" r="13970" b="33655"/>
                <wp:wrapNone/>
                <wp:docPr id="238" name="Donut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F039E" id="Donut 238" o:spid="_x0000_s1026" type="#_x0000_t23" style="position:absolute;margin-left:518.5pt;margin-top:14.8pt;width:8.9pt;height:9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" fillcolor="white [3212]" strokecolor="#bfbfbf [2412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706B391" wp14:editId="1A21EE54">
                <wp:simplePos x="0" y="0"/>
                <wp:positionH relativeFrom="column">
                  <wp:posOffset>5723446</wp:posOffset>
                </wp:positionH>
                <wp:positionV relativeFrom="paragraph">
                  <wp:posOffset>21825</wp:posOffset>
                </wp:positionV>
                <wp:extent cx="977463" cy="123741"/>
                <wp:effectExtent l="0" t="0" r="13335" b="29210"/>
                <wp:wrapNone/>
                <wp:docPr id="225" name="Group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463" cy="123741"/>
                          <a:chOff x="0" y="0"/>
                          <a:chExt cx="977463" cy="123741"/>
                        </a:xfrm>
                      </wpg:grpSpPr>
                      <wps:wsp>
                        <wps:cNvPr id="226" name="Donut 226"/>
                        <wps:cNvSpPr/>
                        <wps:spPr>
                          <a:xfrm>
                            <a:off x="0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Donut 227"/>
                        <wps:cNvSpPr/>
                        <wps:spPr>
                          <a:xfrm>
                            <a:off x="174885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Donut 228"/>
                        <wps:cNvSpPr/>
                        <wps:spPr>
                          <a:xfrm>
                            <a:off x="344773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Donut 229"/>
                        <wps:cNvSpPr/>
                        <wps:spPr>
                          <a:xfrm>
                            <a:off x="519659" y="0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Donut 230"/>
                        <wps:cNvSpPr/>
                        <wps:spPr>
                          <a:xfrm>
                            <a:off x="689547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Donut 231"/>
                        <wps:cNvSpPr/>
                        <wps:spPr>
                          <a:xfrm>
                            <a:off x="864433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0C54E9BE" id="Group 225" o:spid="_x0000_s1026" style="position:absolute;margin-left:450.65pt;margin-top:1.7pt;width:76.95pt;height:9.75pt;z-index:251750400" coordsize="977463,12374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">
                <v:shape id="Donut 226" o:spid="_x0000_s1027" type="#_x0000_t23" style="position:absolute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UUOmxgAA&#10;ANwAAAAPAAAAZHJzL2Rvd25yZXYueG1sRI9Ba8JAFITvhf6H5RW81Y0BQ4muUgLaghSJ1kJvj+xr&#10;Es2+Ddk1Sf+9WxB6HGbmG2a5Hk0jeupcbVnBbBqBIC6srrlU8HncPL+AcB5ZY2OZFPySg/Xq8WGJ&#10;qbYD59QffCkChF2KCirv21RKV1Rk0E1tSxy8H9sZ9EF2pdQdDgFuGhlHUSIN1hwWKmwpq6i4HK5G&#10;wdsu51P+PavLj73enrOvwh7nTqnJ0/i6AOFp9P/he/tdK4jjBP7OhCMgV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ZUUOmxgAAANwAAAAPAAAAAAAAAAAAAAAAAJcCAABkcnMv&#10;ZG93bnJldi54bWxQSwUGAAAAAAQABAD1AAAAigMAAAAA&#10;" fillcolor="white [3212]" strokecolor="black [3213]" strokeweight=".25pt">
                  <v:stroke joinstyle="miter"/>
                </v:shape>
                <v:shape id="Donut 227" o:spid="_x0000_s1028" type="#_x0000_t23" style="position:absolute;left:174885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HeY9xQAA&#10;ANwAAAAPAAAAZHJzL2Rvd25yZXYueG1sRI/dasJAFITvC77DcgTv6saArURXEcFWKFLiH3h3yB6T&#10;aPZsyK4a375bELwcZuYbZjJrTSVu1LjSsoJBPwJBnFldcq5gt12+j0A4j6yxskwKHuRgNu28TTDR&#10;9s4p3TY+FwHCLkEFhfd1IqXLCjLo+rYmDt7JNgZ9kE0udYP3ADeVjKPoQxosOSwUWNOioOyyuRoF&#10;3z8p79PjoMzXv/rrvDhkdjt0SvW67XwMwlPrX+Fne6UVxPEn/J8JR0BO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Yd5j3FAAAA3AAAAA8AAAAAAAAAAAAAAAAAlwIAAGRycy9k&#10;b3ducmV2LnhtbFBLBQYAAAAABAAEAPUAAACJAwAAAAA=&#10;" fillcolor="white [3212]" strokecolor="black [3213]" strokeweight=".25pt">
                  <v:stroke joinstyle="miter"/>
                </v:shape>
                <v:shape id="Donut 228" o:spid="_x0000_s1029" type="#_x0000_t23" style="position:absolute;left:344773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gnJPwwAA&#10;ANwAAAAPAAAAZHJzL2Rvd25yZXYueG1sRE9Na8JAEL0X/A/LCL01GwMVSV2lBGwLpUiStuBtyI5J&#10;anY2ZLcx/nv3IHh8vO/1djKdGGlwrWUFiygGQVxZ3XKt4LvcPa1AOI+ssbNMCi7kYLuZPawx1fbM&#10;OY2Fr0UIYZeigsb7PpXSVQ0ZdJHtiQN3tINBH+BQSz3gOYSbTiZxvJQGWw4NDfaUNVSdin+j4P0z&#10;55/8sGjrr71++8t+K1s+O6Ue59PrCwhPk7+Lb+4PrSBJwtpwJhwBubk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gnJPwwAAANwAAAAPAAAAAAAAAAAAAAAAAJcCAABkcnMvZG93&#10;bnJldi54bWxQSwUGAAAAAAQABAD1AAAAhwMAAAAA&#10;" fillcolor="white [3212]" strokecolor="black [3213]" strokeweight=".25pt">
                  <v:stroke joinstyle="miter"/>
                </v:shape>
                <v:shape id="Donut 229" o:spid="_x0000_s1030" type="#_x0000_t23" style="position:absolute;left:519659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ztfUxQAA&#10;ANwAAAAPAAAAZHJzL2Rvd25yZXYueG1sRI/dasJAFITvC77DcgTv6saApUZXEcFWKFLiH3h3yB6T&#10;aPZsyK4a375bELwcZuYbZjJrTSVu1LjSsoJBPwJBnFldcq5gt12+f4JwHlljZZkUPMjBbNp5m2Ci&#10;7Z1Tum18LgKEXYIKCu/rREqXFWTQ9W1NHLyTbQz6IJtc6gbvAW4qGUfRhzRYclgosKZFQdllczUK&#10;vn9S3qfHQZmvf/XXeXHI7HbolOp12/kYhKfWv8LP9koriOMR/J8JR0BO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jO19TFAAAA3AAAAA8AAAAAAAAAAAAAAAAAlwIAAGRycy9k&#10;b3ducmV2LnhtbFBLBQYAAAAABAAEAPUAAACJAwAAAAA=&#10;" fillcolor="white [3212]" strokecolor="black [3213]" strokeweight=".25pt">
                  <v:stroke joinstyle="miter"/>
                </v:shape>
                <v:shape id="Donut 230" o:spid="_x0000_s1031" type="#_x0000_t23" style="position:absolute;left:689547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LeiUwwAA&#10;ANwAAAAPAAAAZHJzL2Rvd25yZXYueG1sRE9Na8JAEL0X+h+WKXhrNioWSV2lCFVBRJK0hd6G7DRJ&#10;m50N2TWJ/949FDw+3vdqM5pG9NS52rKCaRSDIC6srrlU8JG/Py9BOI+ssbFMCq7kYLN+fFhhou3A&#10;KfWZL0UIYZeggsr7NpHSFRUZdJFtiQP3YzuDPsCulLrDIYSbRs7i+EUarDk0VNjStqLiL7sYBftj&#10;yp/p97QuT2e9+91+FTZfOKUmT+PbKwhPo7+L/90HrWA2D/PDmXAE5P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8LeiUwwAAANwAAAAPAAAAAAAAAAAAAAAAAJcCAABkcnMvZG93&#10;bnJldi54bWxQSwUGAAAAAAQABAD1AAAAhwMAAAAA&#10;" fillcolor="white [3212]" strokecolor="black [3213]" strokeweight=".25pt">
                  <v:stroke joinstyle="miter"/>
                </v:shape>
                <v:shape id="Donut 231" o:spid="_x0000_s1032" type="#_x0000_t23" style="position:absolute;left:864433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YU0PxQAA&#10;ANwAAAAPAAAAZHJzL2Rvd25yZXYueG1sRI9Ba8JAFITvgv9heYI33USpSOoqIqiFUiTaFrw9ss8k&#10;mn0bsltN/70rCB6HmfmGmS1aU4krNa60rCAeRiCIM6tLzhV8H9aDKQjnkTVWlknBPzlYzLudGSba&#10;3jil697nIkDYJaig8L5OpHRZQQbd0NbEwTvZxqAPssmlbvAW4KaSoyiaSIMlh4UCa1oVlF32f0bB&#10;9jPln/QYl/nXTm/Oq9/MHt6cUv1eu3wH4an1r/Cz/aEVjMYxPM6EIyD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NhTQ/FAAAA3AAAAA8AAAAAAAAAAAAAAAAAlwIAAGRycy9k&#10;b3ducmV2LnhtbFBLBQYAAAAABAAEAPUAAACJAwAAAAA=&#10;" fillcolor="white [3212]" strokecolor="black [3213]" strokeweight=".25pt">
                  <v:stroke joinstyle="miter"/>
                </v:shape>
              </v:group>
            </w:pict>
          </mc:Fallback>
        </mc:AlternateContent>
      </w:r>
    </w:p>
    <w:p w14:paraId="26BE1C26" w14:textId="34056DE0" w:rsidR="00454DA9" w:rsidRPr="00CB70B3" w:rsidRDefault="00EF7409" w:rsidP="00496111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693F4E" wp14:editId="22C0CBD5">
                <wp:simplePos x="0" y="0"/>
                <wp:positionH relativeFrom="column">
                  <wp:posOffset>5720424</wp:posOffset>
                </wp:positionH>
                <wp:positionV relativeFrom="paragraph">
                  <wp:posOffset>30482</wp:posOffset>
                </wp:positionV>
                <wp:extent cx="113030" cy="118745"/>
                <wp:effectExtent l="0" t="0" r="13970" b="33655"/>
                <wp:wrapNone/>
                <wp:docPr id="233" name="Donut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1077B7A" id="Donut 233" o:spid="_x0000_s1026" type="#_x0000_t23" style="position:absolute;margin-left:450.45pt;margin-top:2.4pt;width:8.9pt;height:9.3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723FB8" wp14:editId="59587083">
                <wp:simplePos x="0" y="0"/>
                <wp:positionH relativeFrom="column">
                  <wp:posOffset>5895309</wp:posOffset>
                </wp:positionH>
                <wp:positionV relativeFrom="paragraph">
                  <wp:posOffset>30482</wp:posOffset>
                </wp:positionV>
                <wp:extent cx="113030" cy="118745"/>
                <wp:effectExtent l="0" t="0" r="13970" b="33655"/>
                <wp:wrapNone/>
                <wp:docPr id="234" name="Donut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F83115B" id="Donut 234" o:spid="_x0000_s1026" type="#_x0000_t23" style="position:absolute;margin-left:464.2pt;margin-top:2.4pt;width:8.9pt;height:9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121667" wp14:editId="30E12C08">
                <wp:simplePos x="0" y="0"/>
                <wp:positionH relativeFrom="column">
                  <wp:posOffset>6065197</wp:posOffset>
                </wp:positionH>
                <wp:positionV relativeFrom="paragraph">
                  <wp:posOffset>30482</wp:posOffset>
                </wp:positionV>
                <wp:extent cx="113030" cy="118745"/>
                <wp:effectExtent l="0" t="0" r="13970" b="33655"/>
                <wp:wrapNone/>
                <wp:docPr id="235" name="Donut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91E5DC6" id="Donut 235" o:spid="_x0000_s1026" type="#_x0000_t23" style="position:absolute;margin-left:477.55pt;margin-top:2.4pt;width:8.9pt;height:9.3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D0A4E8" wp14:editId="4962EB99">
                <wp:simplePos x="0" y="0"/>
                <wp:positionH relativeFrom="column">
                  <wp:posOffset>6240083</wp:posOffset>
                </wp:positionH>
                <wp:positionV relativeFrom="paragraph">
                  <wp:posOffset>25486</wp:posOffset>
                </wp:positionV>
                <wp:extent cx="113030" cy="118745"/>
                <wp:effectExtent l="0" t="0" r="13970" b="33655"/>
                <wp:wrapNone/>
                <wp:docPr id="236" name="Donut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E579971" id="Donut 236" o:spid="_x0000_s1026" type="#_x0000_t23" style="position:absolute;margin-left:491.35pt;margin-top:2pt;width:8.9pt;height:9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B98F10" wp14:editId="72F52B5D">
                <wp:simplePos x="0" y="0"/>
                <wp:positionH relativeFrom="column">
                  <wp:posOffset>6409971</wp:posOffset>
                </wp:positionH>
                <wp:positionV relativeFrom="paragraph">
                  <wp:posOffset>30482</wp:posOffset>
                </wp:positionV>
                <wp:extent cx="113030" cy="118745"/>
                <wp:effectExtent l="0" t="0" r="13970" b="33655"/>
                <wp:wrapNone/>
                <wp:docPr id="237" name="Donut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C78B1A1" id="Donut 237" o:spid="_x0000_s1026" type="#_x0000_t23" style="position:absolute;margin-left:504.7pt;margin-top:2.4pt;width:8.9pt;height:9.3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" fillcolor="white [3212]" strokecolor="#bfbfbf [2412]" strokeweight=".25pt">
                <v:stroke joinstyle="miter"/>
              </v:shape>
            </w:pict>
          </mc:Fallback>
        </mc:AlternateContent>
      </w:r>
    </w:p>
    <w:p w14:paraId="664AA343" w14:textId="4103CC90" w:rsidR="00CB70B3" w:rsidRPr="00CB70B3" w:rsidRDefault="00EF7409" w:rsidP="00496111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43C329F" wp14:editId="428D865F">
                <wp:simplePos x="0" y="0"/>
                <wp:positionH relativeFrom="column">
                  <wp:posOffset>5724674</wp:posOffset>
                </wp:positionH>
                <wp:positionV relativeFrom="paragraph">
                  <wp:posOffset>27236</wp:posOffset>
                </wp:positionV>
                <wp:extent cx="977463" cy="123741"/>
                <wp:effectExtent l="0" t="0" r="13335" b="29210"/>
                <wp:wrapNone/>
                <wp:docPr id="239" name="Group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463" cy="123741"/>
                          <a:chOff x="0" y="0"/>
                          <a:chExt cx="977463" cy="123741"/>
                        </a:xfrm>
                      </wpg:grpSpPr>
                      <wps:wsp>
                        <wps:cNvPr id="240" name="Donut 240"/>
                        <wps:cNvSpPr/>
                        <wps:spPr>
                          <a:xfrm>
                            <a:off x="0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Donut 241"/>
                        <wps:cNvSpPr/>
                        <wps:spPr>
                          <a:xfrm>
                            <a:off x="174885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Donut 242"/>
                        <wps:cNvSpPr/>
                        <wps:spPr>
                          <a:xfrm>
                            <a:off x="344773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Donut 243"/>
                        <wps:cNvSpPr/>
                        <wps:spPr>
                          <a:xfrm>
                            <a:off x="519659" y="0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Donut 244"/>
                        <wps:cNvSpPr/>
                        <wps:spPr>
                          <a:xfrm>
                            <a:off x="689547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Donut 245"/>
                        <wps:cNvSpPr/>
                        <wps:spPr>
                          <a:xfrm>
                            <a:off x="864433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493A6CF8" id="Group 239" o:spid="_x0000_s1026" style="position:absolute;margin-left:450.75pt;margin-top:2.15pt;width:76.95pt;height:9.75pt;z-index:251759616" coordsize="977463,12374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">
                <v:shape id="Donut 240" o:spid="_x0000_s1027" type="#_x0000_t23" style="position:absolute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K5vpwwAA&#10;ANwAAAAPAAAAZHJzL2Rvd25yZXYueG1sRE9Na8JAEL0X+h+WKXhrNooWSV2lCFVBRJK0hd6G7DRJ&#10;m50N2TWJ/949FDw+3vdqM5pG9NS52rKCaRSDIC6srrlU8JG/Py9BOI+ssbFMCq7kYLN+fFhhou3A&#10;KfWZL0UIYZeggsr7NpHSFRUZdJFtiQP3YzuDPsCulLrDIYSbRs7i+EUarDk0VNjStqLiL7sYBftj&#10;yp/p97QuT2e9+91+FTZfOKUmT+PbKwhPo7+L/90HrWA2D/PDmXAE5P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kK5vpwwAAANwAAAAPAAAAAAAAAAAAAAAAAJcCAABkcnMvZG93&#10;bnJldi54bWxQSwUGAAAAAAQABAD1AAAAhwMAAAAA&#10;" fillcolor="white [3212]" strokecolor="black [3213]" strokeweight=".25pt">
                  <v:stroke joinstyle="miter"/>
                </v:shape>
                <v:shape id="Donut 241" o:spid="_x0000_s1028" type="#_x0000_t23" style="position:absolute;left:174885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Zz5yxQAA&#10;ANwAAAAPAAAAZHJzL2Rvd25yZXYueG1sRI9Ba8JAFITvgv9heYI33USsSOoqIqiFUiTaFrw9ss8k&#10;mn0bsltN/70rCB6HmfmGmS1aU4krNa60rCAeRiCIM6tLzhV8H9aDKQjnkTVWlknBPzlYzLudGSba&#10;3jil697nIkDYJaig8L5OpHRZQQbd0NbEwTvZxqAPssmlbvAW4KaSoyiaSIMlh4UCa1oVlF32f0bB&#10;9jPln/QYl/nXTm/Oq9/MHt6cUv1eu3wH4an1r/Cz/aEVjMYxPM6EIyD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tnPnLFAAAA3AAAAA8AAAAAAAAAAAAAAAAAlwIAAGRycy9k&#10;b3ducmV2LnhtbFBLBQYAAAAABAAEAPUAAACJAwAAAAA=&#10;" fillcolor="white [3212]" strokecolor="black [3213]" strokeweight=".25pt">
                  <v:stroke joinstyle="miter"/>
                </v:shape>
                <v:shape id="Donut 242" o:spid="_x0000_s1029" type="#_x0000_t23" style="position:absolute;left:344773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taAFxQAA&#10;ANwAAAAPAAAAZHJzL2Rvd25yZXYueG1sRI/dasJAFITvC77DcgTv6sZgi0RXEcFWKFLiH3h3yB6T&#10;aPZsyK4a375bELwcZuYbZjJrTSVu1LjSsoJBPwJBnFldcq5gt12+j0A4j6yxskwKHuRgNu28TTDR&#10;9s4p3TY+FwHCLkEFhfd1IqXLCjLo+rYmDt7JNgZ9kE0udYP3ADeVjKPoUxosOSwUWNOioOyyuRoF&#10;3z8p79PjoMzXv/rrvDhkdvvhlOp12/kYhKfWv8LP9koriIcx/J8JR0BO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u1oAXFAAAA3AAAAA8AAAAAAAAAAAAAAAAAlwIAAGRycy9k&#10;b3ducmV2LnhtbFBLBQYAAAAABAAEAPUAAACJAwAAAAA=&#10;" fillcolor="white [3212]" strokecolor="black [3213]" strokeweight=".25pt">
                  <v:stroke joinstyle="miter"/>
                </v:shape>
                <v:shape id="Donut 243" o:spid="_x0000_s1030" type="#_x0000_t23" style="position:absolute;left:519659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+QWexQAA&#10;ANwAAAAPAAAAZHJzL2Rvd25yZXYueG1sRI9Ba8JAFITvQv/D8gredKPVUqKrFKFVEJHEVvD2yD6T&#10;tNm3Ibtq/PeuIHgcZuYbZjpvTSXO1LjSsoJBPwJBnFldcq7gZ/fV+wDhPLLGyjIpuJKD+eylM8VY&#10;2wsndE59LgKEXYwKCu/rWEqXFWTQ9W1NHLyjbQz6IJtc6gYvAW4qOYyid2mw5LBQYE2LgrL/9GQU&#10;LNcJ/yaHQZlvtvr7b7HP7G7slOq+tp8TEJ5a/ww/2iutYDh6g/uZcATk7A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T5BZ7FAAAA3AAAAA8AAAAAAAAAAAAAAAAAlwIAAGRycy9k&#10;b3ducmV2LnhtbFBLBQYAAAAABAAEAPUAAACJAwAAAAA=&#10;" fillcolor="white [3212]" strokecolor="black [3213]" strokeweight=".25pt">
                  <v:stroke joinstyle="miter"/>
                </v:shape>
                <v:shape id="Donut 244" o:spid="_x0000_s1031" type="#_x0000_t23" style="position:absolute;left:689547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J3qxQAA&#10;ANwAAAAPAAAAZHJzL2Rvd25yZXYueG1sRI9bi8IwFITfF/wP4Qi+raniLlKNIoIXWGSpN/Dt0Bzb&#10;anNSmqj13xthYR+HmfmGGU8bU4o71a6wrKDXjUAQp1YXnCnY7xafQxDOI2ssLZOCJzmYTlofY4y1&#10;fXBC963PRICwi1FB7n0VS+nSnAy6rq2Ig3e2tUEfZJ1JXeMjwE0p+1H0LQ0WHBZyrGieU3rd3oyC&#10;1U/Ch+TUK7LNr15e5sfU7r6cUp12MxuB8NT4//Bfe60V9AcDeJ8JR0BOX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sQnerFAAAA3AAAAA8AAAAAAAAAAAAAAAAAlwIAAGRycy9k&#10;b3ducmV2LnhtbFBLBQYAAAAABAAEAPUAAACJAwAAAAA=&#10;" fillcolor="white [3212]" strokecolor="black [3213]" strokeweight=".25pt">
                  <v:stroke joinstyle="miter"/>
                </v:shape>
                <v:shape id="Donut 245" o:spid="_x0000_s1032" type="#_x0000_t23" style="position:absolute;left:864433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XDhxxgAA&#10;ANwAAAAPAAAAZHJzL2Rvd25yZXYueG1sRI9Ba8JAFITvQv/D8gRvujFUkegqEmgrSJGoLXh7ZF+T&#10;tNm3Ibsm6b/vFgo9DjPzDbPZDaYWHbWusqxgPotAEOdWV1wouF6episQziNrrC2Tgm9ysNs+jDaY&#10;aNtzRt3ZFyJA2CWooPS+SaR0eUkG3cw2xMH7sK1BH2RbSN1iH+CmlnEULaXBisNCiQ2lJeVf57tR&#10;8HLM+C27zavi9aSfP9P33F4WTqnJeNivQXga/H/4r33QCuLHBfyeCUdAbn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0XDhxxgAAANwAAAAPAAAAAAAAAAAAAAAAAJcCAABkcnMv&#10;ZG93bnJldi54bWxQSwUGAAAAAAQABAD1AAAAigMAAAAA&#10;" fillcolor="white [3212]" strokecolor="black [3213]" strokeweight=".25pt">
                  <v:stroke joinstyle="miter"/>
                </v:shape>
              </v:group>
            </w:pict>
          </mc:Fallback>
        </mc:AlternateContent>
      </w:r>
      <w:r w:rsidR="00CB70B3">
        <w:rPr>
          <w:rFonts w:ascii="Arial" w:hAnsi="Arial" w:cs="Arial"/>
          <w:noProof/>
          <w:sz w:val="48"/>
          <w:szCs w:val="48"/>
          <w:lang w:val="en-GB" w:eastAsia="en-GB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17DB0AB" wp14:editId="4A68C074">
                <wp:simplePos x="0" y="0"/>
                <wp:positionH relativeFrom="column">
                  <wp:posOffset>0</wp:posOffset>
                </wp:positionH>
                <wp:positionV relativeFrom="paragraph">
                  <wp:posOffset>62230</wp:posOffset>
                </wp:positionV>
                <wp:extent cx="113665" cy="118745"/>
                <wp:effectExtent l="0" t="0" r="13335" b="33655"/>
                <wp:wrapThrough wrapText="bothSides">
                  <wp:wrapPolygon edited="0">
                    <wp:start x="0" y="0"/>
                    <wp:lineTo x="0" y="23102"/>
                    <wp:lineTo x="19307" y="23102"/>
                    <wp:lineTo x="19307" y="0"/>
                    <wp:lineTo x="0" y="0"/>
                  </wp:wrapPolygon>
                </wp:wrapThrough>
                <wp:docPr id="25" name="Donu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9B06A8E" id="Donut 25" o:spid="_x0000_s1026" type="#_x0000_t23" style="position:absolute;margin-left:0;margin-top:4.9pt;width:8.95pt;height:9.3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" fillcolor="white [3212]" strokecolor="black [3213]" strokeweight=".25pt">
                <v:stroke joinstyle="miter"/>
                <w10:wrap type="through"/>
              </v:shape>
            </w:pict>
          </mc:Fallback>
        </mc:AlternateContent>
      </w:r>
      <w:r w:rsidR="00E8723D">
        <w:rPr>
          <w:rFonts w:ascii="Arial" w:hAnsi="Arial" w:cs="Arial"/>
          <w:lang w:val="en-GB"/>
        </w:rPr>
        <w:t>May</w:t>
      </w:r>
      <w:r w:rsidR="00CB70B3" w:rsidRPr="00CB70B3">
        <w:rPr>
          <w:rFonts w:ascii="Arial" w:hAnsi="Arial" w:cs="Arial"/>
          <w:lang w:val="en-GB"/>
        </w:rPr>
        <w:t xml:space="preserve"> 201</w:t>
      </w:r>
      <w:r w:rsidR="00E8723D">
        <w:rPr>
          <w:rFonts w:ascii="Arial" w:hAnsi="Arial" w:cs="Arial"/>
          <w:lang w:val="en-GB"/>
        </w:rPr>
        <w:t>6</w:t>
      </w:r>
      <w:r w:rsidR="00454DA9">
        <w:rPr>
          <w:rFonts w:ascii="Arial" w:hAnsi="Arial" w:cs="Arial"/>
          <w:lang w:val="en-GB"/>
        </w:rPr>
        <w:t xml:space="preserve">            </w:t>
      </w:r>
      <w:r w:rsidR="00E8723D" w:rsidRPr="00E8723D">
        <w:rPr>
          <w:rFonts w:ascii="Arial" w:hAnsi="Arial" w:cs="Arial"/>
          <w:b/>
        </w:rPr>
        <w:t>Trustpilot</w:t>
      </w:r>
    </w:p>
    <w:p w14:paraId="586629CA" w14:textId="077C2FCC" w:rsidR="00454DA9" w:rsidRPr="00454DA9" w:rsidRDefault="00886123" w:rsidP="00454DA9">
      <w:pPr>
        <w:rPr>
          <w:rFonts w:ascii="Arial" w:hAnsi="Arial" w:cs="Arial"/>
        </w:rPr>
      </w:pPr>
      <w:r>
        <w:rPr>
          <w:rFonts w:ascii="Arial" w:hAnsi="Arial" w:cs="Arial"/>
          <w:noProof/>
          <w:sz w:val="48"/>
          <w:szCs w:val="48"/>
          <w:lang w:val="en-GB" w:eastAsia="en-GB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D9CA64A" wp14:editId="636E6171">
                <wp:simplePos x="0" y="0"/>
                <wp:positionH relativeFrom="column">
                  <wp:posOffset>56348</wp:posOffset>
                </wp:positionH>
                <wp:positionV relativeFrom="paragraph">
                  <wp:posOffset>29054</wp:posOffset>
                </wp:positionV>
                <wp:extent cx="0" cy="1454822"/>
                <wp:effectExtent l="0" t="0" r="25400" b="1841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548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8E2032E" id="Straight Connector 57" o:spid="_x0000_s1026" style="position:absolute;flip:x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45pt,2.3pt" to="4.45pt,11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EF7409">
        <w:rPr>
          <w:rFonts w:ascii="Arial" w:hAnsi="Arial" w:cs="Arial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4215B45" wp14:editId="3CC0FDAB">
                <wp:simplePos x="0" y="0"/>
                <wp:positionH relativeFrom="column">
                  <wp:posOffset>5723397</wp:posOffset>
                </wp:positionH>
                <wp:positionV relativeFrom="paragraph">
                  <wp:posOffset>32385</wp:posOffset>
                </wp:positionV>
                <wp:extent cx="977463" cy="123741"/>
                <wp:effectExtent l="0" t="0" r="13335" b="29210"/>
                <wp:wrapNone/>
                <wp:docPr id="247" name="Group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463" cy="123741"/>
                          <a:chOff x="0" y="0"/>
                          <a:chExt cx="977463" cy="123741"/>
                        </a:xfrm>
                      </wpg:grpSpPr>
                      <wps:wsp>
                        <wps:cNvPr id="248" name="Donut 248"/>
                        <wps:cNvSpPr/>
                        <wps:spPr>
                          <a:xfrm>
                            <a:off x="0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Donut 249"/>
                        <wps:cNvSpPr/>
                        <wps:spPr>
                          <a:xfrm>
                            <a:off x="174885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Donut 250"/>
                        <wps:cNvSpPr/>
                        <wps:spPr>
                          <a:xfrm>
                            <a:off x="344773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Donut 251"/>
                        <wps:cNvSpPr/>
                        <wps:spPr>
                          <a:xfrm>
                            <a:off x="519659" y="0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Donut 252"/>
                        <wps:cNvSpPr/>
                        <wps:spPr>
                          <a:xfrm>
                            <a:off x="689547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Donut 253"/>
                        <wps:cNvSpPr/>
                        <wps:spPr>
                          <a:xfrm>
                            <a:off x="864433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3115464D" id="Group 247" o:spid="_x0000_s1026" style="position:absolute;margin-left:450.65pt;margin-top:2.55pt;width:76.95pt;height:9.75pt;z-index:251761664" coordsize="977463,12374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">
                <v:shape id="Donut 248" o:spid="_x0000_s1027" type="#_x0000_t23" style="position:absolute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XZfvwwAA&#10;ANwAAAAPAAAAZHJzL2Rvd25yZXYueG1sRE9Na8JAEL0X+h+WKXhrNooWSV2lCFVBRJK0hd6G7DRJ&#10;m50N2TWJ/949FDw+3vdqM5pG9NS52rKCaRSDIC6srrlU8JG/Py9BOI+ssbFMCq7kYLN+fFhhou3A&#10;KfWZL0UIYZeggsr7NpHSFRUZdJFtiQP3YzuDPsCulLrDIYSbRs7i+EUarDk0VNjStqLiL7sYBftj&#10;yp/p97QuT2e9+91+FTZfOKUmT+PbKwhPo7+L/90HrWA2D2vDmXAE5P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aXZfvwwAAANwAAAAPAAAAAAAAAAAAAAAAAJcCAABkcnMvZG93&#10;bnJldi54bWxQSwUGAAAAAAQABAD1AAAAhwMAAAAA&#10;" fillcolor="white [3212]" strokecolor="black [3213]" strokeweight=".25pt">
                  <v:stroke joinstyle="miter"/>
                </v:shape>
                <v:shape id="Donut 249" o:spid="_x0000_s1028" type="#_x0000_t23" style="position:absolute;left:174885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TJ0xQAA&#10;ANwAAAAPAAAAZHJzL2Rvd25yZXYueG1sRI9Ba8JAFITvQv/D8gredKNUaaOrFKFVEJHEVvD2yD6T&#10;tNm3Ibtq/PeuIHgcZuYbZjpvTSXO1LjSsoJBPwJBnFldcq7gZ/fVewfhPLLGyjIpuJKD+eylM8VY&#10;2wsndE59LgKEXYwKCu/rWEqXFWTQ9W1NHLyjbQz6IJtc6gYvAW4qOYyisTRYclgosKZFQdl/ejIK&#10;luuEf5PDoMw3W/39t9hndjdySnVf288JCE+tf4Yf7ZVWMHz7gPuZcATk7A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URMnTFAAAA3AAAAA8AAAAAAAAAAAAAAAAAlwIAAGRycy9k&#10;b3ducmV2LnhtbFBLBQYAAAAABAAEAPUAAACJAwAAAAA=&#10;" fillcolor="white [3212]" strokecolor="black [3213]" strokeweight=".25pt">
                  <v:stroke joinstyle="miter"/>
                </v:shape>
                <v:shape id="Donut 250" o:spid="_x0000_s1029" type="#_x0000_t23" style="position:absolute;left:344773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8g00wgAA&#10;ANwAAAAPAAAAZHJzL2Rvd25yZXYueG1sRE9Na8JAEL0L/Q/LFLzpxkBEUlcpQqsgIlFb6G3ITpO0&#10;2dmQXZP4792D4PHxvpfrwdSio9ZVlhXMphEI4tzqigsFl/PHZAHCeWSNtWVScCMH69XLaImptj1n&#10;1J18IUIIuxQVlN43qZQuL8mgm9qGOHC/tjXoA2wLqVvsQ7ipZRxFc2mw4tBQYkObkvL/09Uo2O4z&#10;/sp+ZlVxOOrPv813bs+JU2r8Ory/gfA0+Kf44d5pBXES5ocz4QjI1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HyDTTCAAAA3AAAAA8AAAAAAAAAAAAAAAAAlwIAAGRycy9kb3du&#10;cmV2LnhtbFBLBQYAAAAABAAEAPUAAACGAwAAAAA=&#10;" fillcolor="white [3212]" strokecolor="black [3213]" strokeweight=".25pt">
                  <v:stroke joinstyle="miter"/>
                </v:shape>
                <v:shape id="Donut 251" o:spid="_x0000_s1030" type="#_x0000_t23" style="position:absolute;left:519659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vqivxgAA&#10;ANwAAAAPAAAAZHJzL2Rvd25yZXYueG1sRI/dasJAFITvBd9hOULvzCaCRVJXKYI/IFJi2kLvDtnT&#10;JG32bNjdavr2XUHo5TAz3zDL9WA6cSHnW8sKsiQFQVxZ3XKt4LXcThcgfEDW2FkmBb/kYb0aj5aY&#10;a3vlgi7nUIsIYZ+jgiaEPpfSVw0Z9IntiaP3aZ3BEKWrpXZ4jXDTyVmaPkqDLceFBnvaNFR9n3+M&#10;gv2x4LfiI2vr04vefW3eK1vOvVIPk+H5CUSgIfyH7+2DVjCbZ3A7E4+AXP0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OvqivxgAAANwAAAAPAAAAAAAAAAAAAAAAAJcCAABkcnMv&#10;ZG93bnJldi54bWxQSwUGAAAAAAQABAD1AAAAigMAAAAA&#10;" fillcolor="white [3212]" strokecolor="black [3213]" strokeweight=".25pt">
                  <v:stroke joinstyle="miter"/>
                </v:shape>
                <v:shape id="Donut 252" o:spid="_x0000_s1031" type="#_x0000_t23" style="position:absolute;left:689547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bDbYxgAA&#10;ANwAAAAPAAAAZHJzL2Rvd25yZXYueG1sRI9Ba8JAFITvBf/D8gRvzcZASomuUgLaQiklRgu9PbKv&#10;STT7NmRXTf99tyB4HGbmG2a5Hk0nLjS41rKCeRSDIK6sbrlWsC83j88gnEfW2FkmBb/kYL2aPCwx&#10;0/bKBV12vhYBwi5DBY33fSalqxoy6CLbEwfvxw4GfZBDLfWA1wA3nUzi+EkabDksNNhT3lB12p2N&#10;gtf3gg/F97ytPz719ph/VbZMnVKz6fiyAOFp9Pfwrf2mFSRpAv9nwhGQq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+bDbYxgAAANwAAAAPAAAAAAAAAAAAAAAAAJcCAABkcnMv&#10;ZG93bnJldi54bWxQSwUGAAAAAAQABAD1AAAAigMAAAAA&#10;" fillcolor="white [3212]" strokecolor="black [3213]" strokeweight=".25pt">
                  <v:stroke joinstyle="miter"/>
                </v:shape>
                <v:shape id="Donut 253" o:spid="_x0000_s1032" type="#_x0000_t23" style="position:absolute;left:864433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IJNDxgAA&#10;ANwAAAAPAAAAZHJzL2Rvd25yZXYueG1sRI9Ba8JAFITvQv/D8gRvujFFkegqEmgrSJGoLXh7ZF+T&#10;tNm3Ibsm6b/vFgo9DjPzDbPZDaYWHbWusqxgPotAEOdWV1wouF6episQziNrrC2Tgm9ysNs+jDaY&#10;aNtzRt3ZFyJA2CWooPS+SaR0eUkG3cw2xMH7sK1BH2RbSN1iH+CmlnEULaXBisNCiQ2lJeVf57tR&#10;8HLM+C27zavi9aSfP9P33F4WTqnJeNivQXga/H/4r33QCuLFI/yeCUdAbn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RIJNDxgAAANwAAAAPAAAAAAAAAAAAAAAAAJcCAABkcnMv&#10;ZG93bnJldi54bWxQSwUGAAAAAAQABAD1AAAAigMAAAAA&#10;" fillcolor="white [3212]" strokecolor="black [3213]" strokeweight=".25pt">
                  <v:stroke joinstyle="miter"/>
                </v:shape>
              </v:group>
            </w:pict>
          </mc:Fallback>
        </mc:AlternateContent>
      </w:r>
      <w:r w:rsidR="00E8723D">
        <w:rPr>
          <w:rFonts w:ascii="Arial" w:hAnsi="Arial" w:cs="Arial"/>
        </w:rPr>
        <w:t>Nov</w:t>
      </w:r>
      <w:r w:rsidR="00CB70B3" w:rsidRPr="00454DA9">
        <w:rPr>
          <w:rFonts w:ascii="Arial" w:hAnsi="Arial" w:cs="Arial"/>
        </w:rPr>
        <w:t xml:space="preserve"> 201</w:t>
      </w:r>
      <w:r w:rsidR="00E8723D">
        <w:rPr>
          <w:rFonts w:ascii="Arial" w:hAnsi="Arial" w:cs="Arial"/>
        </w:rPr>
        <w:t>8</w:t>
      </w:r>
      <w:r w:rsidR="00454DA9" w:rsidRPr="00454DA9">
        <w:rPr>
          <w:rFonts w:ascii="Arial" w:hAnsi="Arial" w:cs="Arial"/>
        </w:rPr>
        <w:t xml:space="preserve">          </w:t>
      </w:r>
      <w:r w:rsidR="00454DA9">
        <w:rPr>
          <w:rFonts w:ascii="Arial" w:hAnsi="Arial" w:cs="Arial"/>
        </w:rPr>
        <w:t xml:space="preserve">  </w:t>
      </w:r>
      <w:r w:rsidR="00E8723D" w:rsidRPr="00CB70B3">
        <w:rPr>
          <w:rFonts w:ascii="Arial" w:hAnsi="Arial" w:cs="Arial"/>
        </w:rPr>
        <w:t>Te</w:t>
      </w:r>
      <w:r w:rsidR="00E8723D">
        <w:rPr>
          <w:rFonts w:ascii="Arial" w:hAnsi="Arial" w:cs="Arial"/>
        </w:rPr>
        <w:t>ch Lead / Business Systems Deve</w:t>
      </w:r>
      <w:r w:rsidR="00E8723D" w:rsidRPr="00CB70B3">
        <w:rPr>
          <w:rFonts w:ascii="Arial" w:hAnsi="Arial" w:cs="Arial"/>
        </w:rPr>
        <w:t>loper</w:t>
      </w:r>
    </w:p>
    <w:p w14:paraId="625E0C2A" w14:textId="4BEE13D8" w:rsidR="00CB70B3" w:rsidRPr="00CB70B3" w:rsidRDefault="00454DA9" w:rsidP="00496111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48508D0" wp14:editId="58DBBC5F">
                <wp:simplePos x="0" y="0"/>
                <wp:positionH relativeFrom="column">
                  <wp:posOffset>1101725</wp:posOffset>
                </wp:positionH>
                <wp:positionV relativeFrom="paragraph">
                  <wp:posOffset>5080</wp:posOffset>
                </wp:positionV>
                <wp:extent cx="3543935" cy="1183640"/>
                <wp:effectExtent l="0" t="0" r="0" b="1016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935" cy="1183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1201C" w14:textId="3575822C" w:rsidR="00454DA9" w:rsidRPr="006F47D6" w:rsidRDefault="00E8723D" w:rsidP="00E8723D">
                            <w:pPr>
                              <w:spacing w:line="24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8723D">
                              <w:rPr>
                                <w:rFonts w:ascii="Arial" w:eastAsia="Times New Roman" w:hAnsi="Arial" w:cs="Arial"/>
                                <w:shd w:val="clear" w:color="auto" w:fill="FFFFFF"/>
                              </w:rPr>
                              <w:t>Leading team of developers trying to simplify, streamline and automate business processes and breaching the gap between business needs and technical requirements. We are working agile, and only with cloud-based systems. Our tech infrastructure is on AWS - and we are using stuff like docker, lambda, DynamoDB, SQS, SNS and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508D0" id="Text Box 48" o:spid="_x0000_s1029" type="#_x0000_t202" style="position:absolute;margin-left:86.75pt;margin-top:.4pt;width:279.05pt;height:93.2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" filled="f" stroked="f">
                <v:textbox>
                  <w:txbxContent>
                    <w:p w14:paraId="3DB1201C" w14:textId="3575822C" w:rsidR="00454DA9" w:rsidRPr="006F47D6" w:rsidRDefault="00E8723D" w:rsidP="00E8723D">
                      <w:pPr>
                        <w:spacing w:line="240" w:lineRule="auto"/>
                        <w:rPr>
                          <w:rFonts w:ascii="Arial" w:eastAsia="Times New Roman" w:hAnsi="Arial" w:cs="Arial"/>
                        </w:rPr>
                      </w:pPr>
                      <w:r w:rsidRPr="00E8723D">
                        <w:rPr>
                          <w:rFonts w:ascii="Arial" w:eastAsia="Times New Roman" w:hAnsi="Arial" w:cs="Arial"/>
                          <w:shd w:val="clear" w:color="auto" w:fill="FFFFFF"/>
                        </w:rPr>
                        <w:t>Leading team of developers trying to simplify, streamline and automate business processes and breaching the gap between business needs and technical requirements. We are working agile, and only with cloud-based systems. Our tech infrastructure is on AWS - and we are using stuff like docker, lambda, DynamoDB, SQS, SNS and etc.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0582AB" w14:textId="77777777" w:rsidR="00CB70B3" w:rsidRPr="00CB70B3" w:rsidRDefault="00CB70B3" w:rsidP="00496111">
      <w:pPr>
        <w:rPr>
          <w:rFonts w:ascii="Arial" w:hAnsi="Arial" w:cs="Arial"/>
          <w:lang w:val="en-GB"/>
        </w:rPr>
      </w:pPr>
    </w:p>
    <w:p w14:paraId="6772CB09" w14:textId="77777777" w:rsidR="00CB70B3" w:rsidRPr="00CB70B3" w:rsidRDefault="00CB70B3" w:rsidP="00496111">
      <w:pPr>
        <w:rPr>
          <w:rFonts w:ascii="Arial" w:hAnsi="Arial" w:cs="Arial"/>
          <w:lang w:val="en-GB"/>
        </w:rPr>
      </w:pPr>
    </w:p>
    <w:p w14:paraId="39E40E35" w14:textId="77777777" w:rsidR="00CB70B3" w:rsidRDefault="00CB70B3" w:rsidP="00496111">
      <w:pPr>
        <w:rPr>
          <w:rFonts w:ascii="Arial" w:hAnsi="Arial" w:cs="Arial"/>
          <w:lang w:val="en-GB"/>
        </w:rPr>
      </w:pPr>
    </w:p>
    <w:p w14:paraId="7D01DD58" w14:textId="4E1804AC" w:rsidR="00454DA9" w:rsidRDefault="00454DA9" w:rsidP="00496111">
      <w:pPr>
        <w:rPr>
          <w:rFonts w:ascii="Arial" w:hAnsi="Arial" w:cs="Arial"/>
          <w:lang w:val="en-GB"/>
        </w:rPr>
      </w:pPr>
    </w:p>
    <w:p w14:paraId="4B956DDB" w14:textId="24A56AC7" w:rsidR="00454DA9" w:rsidRDefault="00454DA9" w:rsidP="00496111">
      <w:pPr>
        <w:rPr>
          <w:rFonts w:ascii="Arial" w:hAnsi="Arial" w:cs="Arial"/>
          <w:lang w:val="en-GB"/>
        </w:rPr>
      </w:pPr>
    </w:p>
    <w:p w14:paraId="3EA4522F" w14:textId="77777777" w:rsidR="002B01AB" w:rsidRDefault="002B01AB" w:rsidP="00496111">
      <w:pPr>
        <w:rPr>
          <w:rFonts w:ascii="Arial" w:hAnsi="Arial" w:cs="Arial"/>
          <w:lang w:val="en-GB"/>
        </w:rPr>
      </w:pPr>
    </w:p>
    <w:p w14:paraId="40F1B6EE" w14:textId="21BCB32C" w:rsidR="001458DC" w:rsidRPr="00CB70B3" w:rsidRDefault="001458DC" w:rsidP="00496111">
      <w:pPr>
        <w:rPr>
          <w:rFonts w:ascii="Arial" w:hAnsi="Arial" w:cs="Arial"/>
          <w:lang w:val="en-GB"/>
        </w:rPr>
      </w:pPr>
    </w:p>
    <w:p w14:paraId="1403AAD8" w14:textId="0FAA2CEA" w:rsidR="00CB70B3" w:rsidRPr="00CB70B3" w:rsidRDefault="00CB70B3" w:rsidP="00496111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sz w:val="48"/>
          <w:szCs w:val="48"/>
          <w:lang w:val="en-GB" w:eastAsia="en-GB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820400E" wp14:editId="2FBE7A04">
                <wp:simplePos x="0" y="0"/>
                <wp:positionH relativeFrom="column">
                  <wp:posOffset>0</wp:posOffset>
                </wp:positionH>
                <wp:positionV relativeFrom="paragraph">
                  <wp:posOffset>78105</wp:posOffset>
                </wp:positionV>
                <wp:extent cx="113665" cy="118745"/>
                <wp:effectExtent l="0" t="0" r="13335" b="33655"/>
                <wp:wrapThrough wrapText="bothSides">
                  <wp:wrapPolygon edited="0">
                    <wp:start x="0" y="0"/>
                    <wp:lineTo x="0" y="23102"/>
                    <wp:lineTo x="19307" y="23102"/>
                    <wp:lineTo x="19307" y="0"/>
                    <wp:lineTo x="0" y="0"/>
                  </wp:wrapPolygon>
                </wp:wrapThrough>
                <wp:docPr id="45" name="Donu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F8AD1" id="Donut 45" o:spid="_x0000_s1026" type="#_x0000_t23" style="position:absolute;margin-left:0;margin-top:6.15pt;width:8.95pt;height:9.3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" fillcolor="white [3212]" strokecolor="black [3213]" strokeweight=".25pt">
                <v:stroke joinstyle="miter"/>
                <w10:wrap type="through"/>
              </v:shape>
            </w:pict>
          </mc:Fallback>
        </mc:AlternateContent>
      </w:r>
      <w:r w:rsidR="00E8723D">
        <w:rPr>
          <w:rFonts w:ascii="Arial" w:hAnsi="Arial" w:cs="Arial"/>
          <w:lang w:val="en-GB"/>
        </w:rPr>
        <w:t>Apr</w:t>
      </w:r>
      <w:r w:rsidRPr="00CB70B3">
        <w:rPr>
          <w:rFonts w:ascii="Arial" w:hAnsi="Arial" w:cs="Arial"/>
          <w:lang w:val="en-GB"/>
        </w:rPr>
        <w:t>. 201</w:t>
      </w:r>
      <w:r w:rsidR="00E8723D">
        <w:rPr>
          <w:rFonts w:ascii="Arial" w:hAnsi="Arial" w:cs="Arial"/>
          <w:lang w:val="en-GB"/>
        </w:rPr>
        <w:t>4</w:t>
      </w:r>
      <w:r w:rsidR="00454DA9">
        <w:rPr>
          <w:rFonts w:ascii="Arial" w:hAnsi="Arial" w:cs="Arial"/>
          <w:lang w:val="en-GB"/>
        </w:rPr>
        <w:t xml:space="preserve">           </w:t>
      </w:r>
      <w:proofErr w:type="spellStart"/>
      <w:r w:rsidR="00E8723D">
        <w:rPr>
          <w:rFonts w:ascii="Arial" w:hAnsi="Arial" w:cs="Arial"/>
          <w:b/>
          <w:lang w:val="en-GB"/>
        </w:rPr>
        <w:t>Bizcon</w:t>
      </w:r>
      <w:proofErr w:type="spellEnd"/>
    </w:p>
    <w:p w14:paraId="6BBDE6E6" w14:textId="74DB7C02" w:rsidR="00CB70B3" w:rsidRDefault="001458DC" w:rsidP="00496111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27D0BA8" wp14:editId="2826682C">
                <wp:simplePos x="0" y="0"/>
                <wp:positionH relativeFrom="column">
                  <wp:posOffset>1056005</wp:posOffset>
                </wp:positionH>
                <wp:positionV relativeFrom="paragraph">
                  <wp:posOffset>149860</wp:posOffset>
                </wp:positionV>
                <wp:extent cx="3589655" cy="1200150"/>
                <wp:effectExtent l="0" t="0" r="0" b="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655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3F590" w14:textId="77777777" w:rsidR="00E8723D" w:rsidRPr="00454DA9" w:rsidRDefault="00E8723D" w:rsidP="00E8723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54DA9">
                              <w:rPr>
                                <w:rFonts w:ascii="Arial" w:hAnsi="Arial" w:cs="Arial"/>
                              </w:rPr>
                              <w:t>I have been primarily consultant in Nordea, where I was developing reports, websites, dashboards and customizations in the enterprise architecture tool - Mega. I have also worked on various integrations with the tool, for example SAP HR, Clarity and etc. I have been also involved with their Application, Business Process and Information Architecture modelling.</w:t>
                            </w:r>
                          </w:p>
                          <w:p w14:paraId="6FE340B0" w14:textId="7B3EE2E9" w:rsidR="00454DA9" w:rsidRPr="00454DA9" w:rsidRDefault="00454DA9" w:rsidP="00454DA9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D0BA8" id="Text Box 49" o:spid="_x0000_s1030" type="#_x0000_t202" style="position:absolute;margin-left:83.15pt;margin-top:11.8pt;width:282.65pt;height:94.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" filled="f" stroked="f">
                <v:textbox>
                  <w:txbxContent>
                    <w:p w14:paraId="3693F590" w14:textId="77777777" w:rsidR="00E8723D" w:rsidRPr="00454DA9" w:rsidRDefault="00E8723D" w:rsidP="00E8723D">
                      <w:pPr>
                        <w:rPr>
                          <w:rFonts w:ascii="Arial" w:hAnsi="Arial" w:cs="Arial"/>
                        </w:rPr>
                      </w:pPr>
                      <w:r w:rsidRPr="00454DA9">
                        <w:rPr>
                          <w:rFonts w:ascii="Arial" w:hAnsi="Arial" w:cs="Arial"/>
                        </w:rPr>
                        <w:t>I have been primarily consultant in Nordea, where I was developing reports, websites, dashboards and customizations in the enterprise architecture tool - Mega. I have also worked on various integrations with the tool, for example SAP HR, Clarity and etc. I have been also involved with their Application, Business Process and Information Architecture modelling.</w:t>
                      </w:r>
                    </w:p>
                    <w:p w14:paraId="6FE340B0" w14:textId="7B3EE2E9" w:rsidR="00454DA9" w:rsidRPr="00454DA9" w:rsidRDefault="00454DA9" w:rsidP="00454DA9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B05B8">
        <w:rPr>
          <w:rFonts w:ascii="Arial" w:hAnsi="Arial" w:cs="Arial"/>
          <w:noProof/>
          <w:sz w:val="48"/>
          <w:szCs w:val="48"/>
          <w:lang w:val="en-GB" w:eastAsia="en-GB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56EE00B" wp14:editId="6477285D">
                <wp:simplePos x="0" y="0"/>
                <wp:positionH relativeFrom="column">
                  <wp:posOffset>58439</wp:posOffset>
                </wp:positionH>
                <wp:positionV relativeFrom="paragraph">
                  <wp:posOffset>66628</wp:posOffset>
                </wp:positionV>
                <wp:extent cx="0" cy="1295400"/>
                <wp:effectExtent l="0" t="0" r="25400" b="254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E1721B9" id="Straight Connector 58" o:spid="_x0000_s1026" style="position:absolute;flip:x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6pt,5.25pt" to="4.6pt,10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E8723D">
        <w:rPr>
          <w:rFonts w:ascii="Arial" w:hAnsi="Arial" w:cs="Arial"/>
          <w:lang w:val="en-GB"/>
        </w:rPr>
        <w:t>May</w:t>
      </w:r>
      <w:r w:rsidR="00CB70B3" w:rsidRPr="00CB70B3">
        <w:rPr>
          <w:rFonts w:ascii="Arial" w:hAnsi="Arial" w:cs="Arial"/>
          <w:lang w:val="en-GB"/>
        </w:rPr>
        <w:t xml:space="preserve"> 201</w:t>
      </w:r>
      <w:r w:rsidR="00E8723D">
        <w:rPr>
          <w:rFonts w:ascii="Arial" w:hAnsi="Arial" w:cs="Arial"/>
          <w:lang w:val="en-GB"/>
        </w:rPr>
        <w:t>6</w:t>
      </w:r>
      <w:r w:rsidR="00454DA9">
        <w:rPr>
          <w:rFonts w:ascii="Arial" w:hAnsi="Arial" w:cs="Arial"/>
          <w:lang w:val="en-GB"/>
        </w:rPr>
        <w:t xml:space="preserve">           </w:t>
      </w:r>
      <w:r w:rsidR="00E8723D" w:rsidRPr="00454DA9">
        <w:rPr>
          <w:rFonts w:ascii="Arial" w:hAnsi="Arial" w:cs="Arial"/>
        </w:rPr>
        <w:t xml:space="preserve">Enterprise Architect / </w:t>
      </w:r>
      <w:proofErr w:type="spellStart"/>
      <w:r w:rsidR="00E8723D" w:rsidRPr="00454DA9">
        <w:rPr>
          <w:rFonts w:ascii="Arial" w:hAnsi="Arial" w:cs="Arial"/>
        </w:rPr>
        <w:t>Consultan</w:t>
      </w:r>
      <w:proofErr w:type="spellEnd"/>
      <w:r w:rsidR="00E8723D">
        <w:rPr>
          <w:rFonts w:ascii="Arial" w:hAnsi="Arial" w:cs="Arial"/>
          <w:lang w:val="en-GB"/>
        </w:rPr>
        <w:t>t</w:t>
      </w:r>
    </w:p>
    <w:p w14:paraId="6F4FFBDD" w14:textId="77777777" w:rsidR="00454DA9" w:rsidRPr="00CB70B3" w:rsidRDefault="00454DA9" w:rsidP="00496111">
      <w:pPr>
        <w:rPr>
          <w:rFonts w:ascii="Arial" w:hAnsi="Arial" w:cs="Arial"/>
          <w:lang w:val="en-GB"/>
        </w:rPr>
      </w:pPr>
    </w:p>
    <w:p w14:paraId="6A7E464B" w14:textId="77777777" w:rsidR="00CB70B3" w:rsidRDefault="00CB70B3" w:rsidP="00496111">
      <w:pPr>
        <w:rPr>
          <w:rFonts w:ascii="Arial" w:hAnsi="Arial" w:cs="Arial"/>
          <w:lang w:val="en-GB"/>
        </w:rPr>
      </w:pPr>
    </w:p>
    <w:p w14:paraId="095B9293" w14:textId="77777777" w:rsidR="00454DA9" w:rsidRDefault="00454DA9" w:rsidP="00496111">
      <w:pPr>
        <w:rPr>
          <w:rFonts w:ascii="Arial" w:hAnsi="Arial" w:cs="Arial"/>
          <w:lang w:val="en-GB"/>
        </w:rPr>
      </w:pPr>
    </w:p>
    <w:p w14:paraId="1912D763" w14:textId="77777777" w:rsidR="00454DA9" w:rsidRDefault="00454DA9" w:rsidP="00496111">
      <w:pPr>
        <w:rPr>
          <w:rFonts w:ascii="Arial" w:hAnsi="Arial" w:cs="Arial"/>
          <w:lang w:val="en-GB"/>
        </w:rPr>
      </w:pPr>
    </w:p>
    <w:p w14:paraId="02DDBD78" w14:textId="77777777" w:rsidR="00454DA9" w:rsidRDefault="00454DA9" w:rsidP="00496111">
      <w:pPr>
        <w:rPr>
          <w:rFonts w:ascii="Arial" w:hAnsi="Arial" w:cs="Arial"/>
          <w:lang w:val="en-GB"/>
        </w:rPr>
      </w:pPr>
    </w:p>
    <w:p w14:paraId="0FBA6988" w14:textId="77777777" w:rsidR="002B01AB" w:rsidRDefault="002B01AB" w:rsidP="00496111">
      <w:pPr>
        <w:rPr>
          <w:rFonts w:ascii="Arial" w:hAnsi="Arial" w:cs="Arial"/>
          <w:lang w:val="en-GB"/>
        </w:rPr>
      </w:pPr>
    </w:p>
    <w:p w14:paraId="7D6F3E14" w14:textId="77777777" w:rsidR="002B01AB" w:rsidRDefault="002B01AB" w:rsidP="00496111">
      <w:pPr>
        <w:rPr>
          <w:rFonts w:ascii="Arial" w:hAnsi="Arial" w:cs="Arial"/>
          <w:lang w:val="en-GB"/>
        </w:rPr>
      </w:pPr>
    </w:p>
    <w:p w14:paraId="2FAD7489" w14:textId="77777777" w:rsidR="002B01AB" w:rsidRDefault="002B01AB" w:rsidP="00496111">
      <w:pPr>
        <w:rPr>
          <w:rFonts w:ascii="Arial" w:hAnsi="Arial" w:cs="Arial"/>
          <w:lang w:val="en-GB"/>
        </w:rPr>
      </w:pPr>
    </w:p>
    <w:p w14:paraId="2C5C7B92" w14:textId="1886EDB2" w:rsidR="002B01AB" w:rsidRPr="00CB70B3" w:rsidRDefault="002B01AB" w:rsidP="00496111">
      <w:pPr>
        <w:rPr>
          <w:rFonts w:ascii="Arial" w:hAnsi="Arial" w:cs="Arial"/>
          <w:lang w:val="en-GB"/>
        </w:rPr>
      </w:pPr>
    </w:p>
    <w:p w14:paraId="72FD54AC" w14:textId="2562C113" w:rsidR="002B01AB" w:rsidRDefault="002B01AB" w:rsidP="00496111">
      <w:pPr>
        <w:rPr>
          <w:rFonts w:ascii="Arial" w:hAnsi="Arial" w:cs="Arial"/>
          <w:lang w:val="en-GB"/>
        </w:rPr>
      </w:pPr>
    </w:p>
    <w:p w14:paraId="7BA63302" w14:textId="26824A89" w:rsidR="002B01AB" w:rsidRPr="00CB70B3" w:rsidRDefault="002B01AB" w:rsidP="002B01AB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sz w:val="48"/>
          <w:szCs w:val="48"/>
          <w:lang w:val="en-GB" w:eastAsia="en-GB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B010075" wp14:editId="1FAADA3C">
                <wp:simplePos x="0" y="0"/>
                <wp:positionH relativeFrom="column">
                  <wp:posOffset>0</wp:posOffset>
                </wp:positionH>
                <wp:positionV relativeFrom="paragraph">
                  <wp:posOffset>78105</wp:posOffset>
                </wp:positionV>
                <wp:extent cx="113665" cy="118745"/>
                <wp:effectExtent l="0" t="0" r="13335" b="33655"/>
                <wp:wrapThrough wrapText="bothSides">
                  <wp:wrapPolygon edited="0">
                    <wp:start x="0" y="0"/>
                    <wp:lineTo x="0" y="23102"/>
                    <wp:lineTo x="19307" y="23102"/>
                    <wp:lineTo x="19307" y="0"/>
                    <wp:lineTo x="0" y="0"/>
                  </wp:wrapPolygon>
                </wp:wrapThrough>
                <wp:docPr id="50" name="Donu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A706C" id="Donut 50" o:spid="_x0000_s1026" type="#_x0000_t23" style="position:absolute;margin-left:0;margin-top:6.15pt;width:8.95pt;height:9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" fillcolor="white [3212]" strokecolor="black [3213]" strokeweight=".25pt">
                <v:stroke joinstyle="miter"/>
                <w10:wrap type="through"/>
              </v:shape>
            </w:pict>
          </mc:Fallback>
        </mc:AlternateContent>
      </w:r>
      <w:r w:rsidR="00E8723D">
        <w:rPr>
          <w:rFonts w:ascii="Arial" w:hAnsi="Arial" w:cs="Arial"/>
          <w:lang w:val="en-GB"/>
        </w:rPr>
        <w:t>Jan</w:t>
      </w:r>
      <w:r>
        <w:rPr>
          <w:rFonts w:ascii="Arial" w:hAnsi="Arial" w:cs="Arial"/>
          <w:lang w:val="en-GB"/>
        </w:rPr>
        <w:t xml:space="preserve"> 201</w:t>
      </w:r>
      <w:r w:rsidR="00E8723D">
        <w:rPr>
          <w:rFonts w:ascii="Arial" w:hAnsi="Arial" w:cs="Arial"/>
          <w:lang w:val="en-GB"/>
        </w:rPr>
        <w:t>3</w:t>
      </w:r>
      <w:r>
        <w:rPr>
          <w:rFonts w:ascii="Arial" w:hAnsi="Arial" w:cs="Arial"/>
          <w:lang w:val="en-GB"/>
        </w:rPr>
        <w:t xml:space="preserve">         </w:t>
      </w:r>
      <w:r w:rsidR="00E8723D">
        <w:rPr>
          <w:rFonts w:ascii="Arial" w:hAnsi="Arial" w:cs="Arial"/>
          <w:lang w:val="en-GB"/>
        </w:rPr>
        <w:t xml:space="preserve">  </w:t>
      </w:r>
      <w:r>
        <w:rPr>
          <w:rFonts w:ascii="Arial" w:hAnsi="Arial" w:cs="Arial"/>
          <w:lang w:val="en-GB"/>
        </w:rPr>
        <w:t xml:space="preserve"> </w:t>
      </w:r>
      <w:proofErr w:type="spellStart"/>
      <w:r w:rsidR="00E8723D" w:rsidRPr="002B01AB">
        <w:rPr>
          <w:rFonts w:ascii="Arial" w:hAnsi="Arial" w:cs="Arial"/>
          <w:b/>
          <w:lang w:val="en-GB"/>
        </w:rPr>
        <w:t>Natur-Energi</w:t>
      </w:r>
      <w:proofErr w:type="spellEnd"/>
    </w:p>
    <w:p w14:paraId="31FFBC8D" w14:textId="6F723585" w:rsidR="002B01AB" w:rsidRPr="002B01AB" w:rsidRDefault="00E8723D" w:rsidP="002B01AB">
      <w:pPr>
        <w:rPr>
          <w:rFonts w:ascii="Arial" w:hAnsi="Arial" w:cs="Arial"/>
        </w:rPr>
      </w:pPr>
      <w:r>
        <w:rPr>
          <w:rFonts w:ascii="Arial" w:hAnsi="Arial" w:cs="Arial"/>
          <w:noProof/>
          <w:sz w:val="48"/>
          <w:szCs w:val="48"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C893ED" wp14:editId="2527CC0D">
                <wp:simplePos x="0" y="0"/>
                <wp:positionH relativeFrom="column">
                  <wp:posOffset>56331</wp:posOffset>
                </wp:positionH>
                <wp:positionV relativeFrom="paragraph">
                  <wp:posOffset>45406</wp:posOffset>
                </wp:positionV>
                <wp:extent cx="0" cy="1454822"/>
                <wp:effectExtent l="0" t="0" r="25400" b="1841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548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F4B51" id="Straight Connector 46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45pt,3.6pt" to="4.45pt,11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lang w:val="en-GB"/>
        </w:rPr>
        <w:t>Apr</w:t>
      </w:r>
      <w:r w:rsidR="002B01AB" w:rsidRPr="00CB70B3">
        <w:rPr>
          <w:rFonts w:ascii="Arial" w:hAnsi="Arial" w:cs="Arial"/>
          <w:lang w:val="en-GB"/>
        </w:rPr>
        <w:t xml:space="preserve"> 201</w:t>
      </w:r>
      <w:r>
        <w:rPr>
          <w:rFonts w:ascii="Arial" w:hAnsi="Arial" w:cs="Arial"/>
          <w:lang w:val="en-GB"/>
        </w:rPr>
        <w:t>4</w:t>
      </w:r>
      <w:r w:rsidR="002B01AB">
        <w:rPr>
          <w:rFonts w:ascii="Arial" w:hAnsi="Arial" w:cs="Arial"/>
          <w:lang w:val="en-GB"/>
        </w:rPr>
        <w:t xml:space="preserve">        </w:t>
      </w:r>
      <w:r>
        <w:rPr>
          <w:rFonts w:ascii="Arial" w:hAnsi="Arial" w:cs="Arial"/>
          <w:lang w:val="en-GB"/>
        </w:rPr>
        <w:t xml:space="preserve"> </w:t>
      </w:r>
      <w:r w:rsidR="002B01AB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 xml:space="preserve"> </w:t>
      </w:r>
      <w:r w:rsidR="002B01AB">
        <w:rPr>
          <w:rFonts w:ascii="Arial" w:hAnsi="Arial" w:cs="Arial"/>
          <w:lang w:val="en-GB"/>
        </w:rPr>
        <w:t xml:space="preserve"> </w:t>
      </w:r>
      <w:r w:rsidR="002B01AB" w:rsidRPr="002B01AB">
        <w:rPr>
          <w:rFonts w:ascii="Arial" w:hAnsi="Arial" w:cs="Arial"/>
        </w:rPr>
        <w:t xml:space="preserve">Software Developer / </w:t>
      </w:r>
    </w:p>
    <w:p w14:paraId="3AF14B8F" w14:textId="72EB20A8" w:rsidR="002B01AB" w:rsidRPr="00CB70B3" w:rsidRDefault="002B01AB" w:rsidP="002B01AB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7284AC5" wp14:editId="1FFF7C6A">
                <wp:simplePos x="0" y="0"/>
                <wp:positionH relativeFrom="column">
                  <wp:posOffset>1100455</wp:posOffset>
                </wp:positionH>
                <wp:positionV relativeFrom="paragraph">
                  <wp:posOffset>101600</wp:posOffset>
                </wp:positionV>
                <wp:extent cx="4152900" cy="1281430"/>
                <wp:effectExtent l="0" t="0" r="0" b="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1281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4A909" w14:textId="77777777" w:rsidR="00E8723D" w:rsidRDefault="00E8723D" w:rsidP="00E8723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54DA9">
                              <w:rPr>
                                <w:rFonts w:ascii="Arial" w:hAnsi="Arial" w:cs="Arial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xtending and maintaining </w:t>
                            </w:r>
                            <w:proofErr w:type="spellStart"/>
                            <w:r w:rsidRPr="00454DA9">
                              <w:rPr>
                                <w:rFonts w:ascii="Arial" w:hAnsi="Arial" w:cs="Arial"/>
                              </w:rPr>
                              <w:t>Natur-Ener</w:t>
                            </w:r>
                            <w:r>
                              <w:rPr>
                                <w:rFonts w:ascii="Arial" w:hAnsi="Arial" w:cs="Arial"/>
                              </w:rPr>
                              <w:t>gi's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and Gul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Strøm's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CRM system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Klimax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) and websites: natur-energi.dk, </w:t>
                            </w:r>
                            <w:r w:rsidRPr="00454DA9">
                              <w:rPr>
                                <w:rFonts w:ascii="Arial" w:hAnsi="Arial" w:cs="Arial"/>
                              </w:rPr>
                              <w:t>gulstrom.dk</w:t>
                            </w:r>
                            <w:r w:rsidRPr="00454DA9">
                              <w:rPr>
                                <w:rFonts w:ascii="Arial" w:hAnsi="Arial" w:cs="Arial"/>
                              </w:rPr>
                              <w:br/>
                              <w:t xml:space="preserve">Developing integrations with </w:t>
                            </w: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  <w:r w:rsidRPr="009C1B40">
                              <w:rPr>
                                <w:rFonts w:ascii="Arial" w:hAnsi="Arial" w:cs="Arial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party</w:t>
                            </w:r>
                            <w:r w:rsidRPr="00454DA9">
                              <w:rPr>
                                <w:rFonts w:ascii="Arial" w:hAnsi="Arial" w:cs="Arial"/>
                              </w:rPr>
                              <w:t xml:space="preserve"> vendors </w:t>
                            </w:r>
                            <w:r>
                              <w:rPr>
                                <w:rFonts w:ascii="Arial" w:hAnsi="Arial" w:cs="Arial"/>
                              </w:rPr>
                              <w:t>like</w:t>
                            </w:r>
                            <w:r w:rsidRPr="00454DA9">
                              <w:rPr>
                                <w:rFonts w:ascii="Arial" w:hAnsi="Arial" w:cs="Arial"/>
                              </w:rPr>
                              <w:t xml:space="preserve"> Mandrill, Mailchimp,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Kayako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, Datahub, QuickPay, Nets,</w:t>
                            </w:r>
                            <w:r w:rsidRPr="00454DA9">
                              <w:rPr>
                                <w:rFonts w:ascii="Arial" w:hAnsi="Arial" w:cs="Arial"/>
                              </w:rPr>
                              <w:t xml:space="preserve"> GTM (Google Tag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Manager), GA (Google Analytics).</w:t>
                            </w:r>
                          </w:p>
                          <w:p w14:paraId="5E05B27B" w14:textId="77777777" w:rsidR="00E8723D" w:rsidRDefault="00E8723D" w:rsidP="00E8723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54DA9">
                              <w:rPr>
                                <w:rFonts w:ascii="Arial" w:hAnsi="Arial" w:cs="Arial"/>
                              </w:rPr>
                              <w:t>Developing system for handling leads in integration with Salesforce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1B9D0E66" w14:textId="77777777" w:rsidR="00E8723D" w:rsidRPr="00454DA9" w:rsidRDefault="00E8723D" w:rsidP="00E8723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Back-end languages used: Java, PHP and Clojure </w:t>
                            </w:r>
                          </w:p>
                          <w:p w14:paraId="67083175" w14:textId="77777777" w:rsidR="002B01AB" w:rsidRPr="00454DA9" w:rsidRDefault="002B01AB" w:rsidP="002B01A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84AC5" id="Text Box 51" o:spid="_x0000_s1031" type="#_x0000_t202" style="position:absolute;margin-left:86.65pt;margin-top:8pt;width:327pt;height:100.9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" filled="f" stroked="f">
                <v:textbox>
                  <w:txbxContent>
                    <w:p w14:paraId="6DF4A909" w14:textId="77777777" w:rsidR="00E8723D" w:rsidRDefault="00E8723D" w:rsidP="00E8723D">
                      <w:pPr>
                        <w:rPr>
                          <w:rFonts w:ascii="Arial" w:hAnsi="Arial" w:cs="Arial"/>
                        </w:rPr>
                      </w:pPr>
                      <w:r w:rsidRPr="00454DA9">
                        <w:rPr>
                          <w:rFonts w:ascii="Arial" w:hAnsi="Arial" w:cs="Arial"/>
                        </w:rPr>
                        <w:t>E</w:t>
                      </w:r>
                      <w:r>
                        <w:rPr>
                          <w:rFonts w:ascii="Arial" w:hAnsi="Arial" w:cs="Arial"/>
                        </w:rPr>
                        <w:t xml:space="preserve">xtending and maintaining </w:t>
                      </w:r>
                      <w:proofErr w:type="spellStart"/>
                      <w:r w:rsidRPr="00454DA9">
                        <w:rPr>
                          <w:rFonts w:ascii="Arial" w:hAnsi="Arial" w:cs="Arial"/>
                        </w:rPr>
                        <w:t>Natur-Ener</w:t>
                      </w:r>
                      <w:r>
                        <w:rPr>
                          <w:rFonts w:ascii="Arial" w:hAnsi="Arial" w:cs="Arial"/>
                        </w:rPr>
                        <w:t>gi's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and Gul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Strøm's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CRM system (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Klimax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) and websites: natur-energi.dk, </w:t>
                      </w:r>
                      <w:r w:rsidRPr="00454DA9">
                        <w:rPr>
                          <w:rFonts w:ascii="Arial" w:hAnsi="Arial" w:cs="Arial"/>
                        </w:rPr>
                        <w:t>gulstrom.dk</w:t>
                      </w:r>
                      <w:r w:rsidRPr="00454DA9">
                        <w:rPr>
                          <w:rFonts w:ascii="Arial" w:hAnsi="Arial" w:cs="Arial"/>
                        </w:rPr>
                        <w:br/>
                        <w:t xml:space="preserve">Developing integrations with </w:t>
                      </w:r>
                      <w:r>
                        <w:rPr>
                          <w:rFonts w:ascii="Arial" w:hAnsi="Arial" w:cs="Arial"/>
                        </w:rPr>
                        <w:t>3</w:t>
                      </w:r>
                      <w:r w:rsidRPr="009C1B40">
                        <w:rPr>
                          <w:rFonts w:ascii="Arial" w:hAnsi="Arial" w:cs="Arial"/>
                          <w:vertAlign w:val="superscript"/>
                        </w:rPr>
                        <w:t>rd</w:t>
                      </w:r>
                      <w:r>
                        <w:rPr>
                          <w:rFonts w:ascii="Arial" w:hAnsi="Arial" w:cs="Arial"/>
                        </w:rPr>
                        <w:t xml:space="preserve"> party</w:t>
                      </w:r>
                      <w:r w:rsidRPr="00454DA9">
                        <w:rPr>
                          <w:rFonts w:ascii="Arial" w:hAnsi="Arial" w:cs="Arial"/>
                        </w:rPr>
                        <w:t xml:space="preserve"> vendors </w:t>
                      </w:r>
                      <w:r>
                        <w:rPr>
                          <w:rFonts w:ascii="Arial" w:hAnsi="Arial" w:cs="Arial"/>
                        </w:rPr>
                        <w:t>like</w:t>
                      </w:r>
                      <w:r w:rsidRPr="00454DA9">
                        <w:rPr>
                          <w:rFonts w:ascii="Arial" w:hAnsi="Arial" w:cs="Arial"/>
                        </w:rPr>
                        <w:t xml:space="preserve"> Mandrill, Mailchimp,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Kayako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, Datahub, QuickPay, Nets,</w:t>
                      </w:r>
                      <w:r w:rsidRPr="00454DA9">
                        <w:rPr>
                          <w:rFonts w:ascii="Arial" w:hAnsi="Arial" w:cs="Arial"/>
                        </w:rPr>
                        <w:t xml:space="preserve"> GTM (Google Tag </w:t>
                      </w:r>
                      <w:r>
                        <w:rPr>
                          <w:rFonts w:ascii="Arial" w:hAnsi="Arial" w:cs="Arial"/>
                        </w:rPr>
                        <w:t>Manager), GA (Google Analytics).</w:t>
                      </w:r>
                    </w:p>
                    <w:p w14:paraId="5E05B27B" w14:textId="77777777" w:rsidR="00E8723D" w:rsidRDefault="00E8723D" w:rsidP="00E8723D">
                      <w:pPr>
                        <w:rPr>
                          <w:rFonts w:ascii="Arial" w:hAnsi="Arial" w:cs="Arial"/>
                        </w:rPr>
                      </w:pPr>
                      <w:r w:rsidRPr="00454DA9">
                        <w:rPr>
                          <w:rFonts w:ascii="Arial" w:hAnsi="Arial" w:cs="Arial"/>
                        </w:rPr>
                        <w:t>Developing system for handling leads in integration with Salesforce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1B9D0E66" w14:textId="77777777" w:rsidR="00E8723D" w:rsidRPr="00454DA9" w:rsidRDefault="00E8723D" w:rsidP="00E8723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Back-end languages used: Java, PHP and Clojure </w:t>
                      </w:r>
                    </w:p>
                    <w:p w14:paraId="67083175" w14:textId="77777777" w:rsidR="002B01AB" w:rsidRPr="00454DA9" w:rsidRDefault="002B01AB" w:rsidP="002B01AB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EC7AB9" w14:textId="55F6DEFA" w:rsidR="002B01AB" w:rsidRDefault="002B01AB" w:rsidP="002B01AB">
      <w:pPr>
        <w:rPr>
          <w:rFonts w:ascii="Arial" w:hAnsi="Arial" w:cs="Arial"/>
          <w:lang w:val="en-GB"/>
        </w:rPr>
      </w:pPr>
    </w:p>
    <w:p w14:paraId="6C2CF9E0" w14:textId="1278DEFD" w:rsidR="002B01AB" w:rsidRDefault="002B01AB" w:rsidP="002B01AB">
      <w:pPr>
        <w:rPr>
          <w:rFonts w:ascii="Arial" w:hAnsi="Arial" w:cs="Arial"/>
          <w:lang w:val="en-GB"/>
        </w:rPr>
      </w:pPr>
    </w:p>
    <w:p w14:paraId="147AEB15" w14:textId="00C23744" w:rsidR="002B01AB" w:rsidRDefault="002B01AB" w:rsidP="002B01AB">
      <w:pPr>
        <w:rPr>
          <w:rFonts w:ascii="Arial" w:hAnsi="Arial" w:cs="Arial"/>
          <w:lang w:val="en-GB"/>
        </w:rPr>
      </w:pPr>
    </w:p>
    <w:p w14:paraId="4A993CE6" w14:textId="119B3222" w:rsidR="002B01AB" w:rsidRDefault="002B01AB" w:rsidP="002B01AB">
      <w:pPr>
        <w:rPr>
          <w:rFonts w:ascii="Arial" w:hAnsi="Arial" w:cs="Arial"/>
          <w:lang w:val="en-GB"/>
        </w:rPr>
      </w:pPr>
    </w:p>
    <w:p w14:paraId="73C22D33" w14:textId="7ED2D89C" w:rsidR="002B01AB" w:rsidRDefault="002B01AB" w:rsidP="002B01AB">
      <w:pPr>
        <w:rPr>
          <w:rFonts w:ascii="Arial" w:hAnsi="Arial" w:cs="Arial"/>
          <w:lang w:val="en-GB"/>
        </w:rPr>
      </w:pPr>
    </w:p>
    <w:p w14:paraId="79CCE05D" w14:textId="43C84E30" w:rsidR="00E8723D" w:rsidRDefault="00E8723D" w:rsidP="002B01AB">
      <w:pPr>
        <w:rPr>
          <w:rFonts w:ascii="Arial" w:hAnsi="Arial" w:cs="Arial"/>
          <w:lang w:val="en-GB"/>
        </w:rPr>
      </w:pPr>
    </w:p>
    <w:p w14:paraId="7B4D0212" w14:textId="02CBD708" w:rsidR="002B01AB" w:rsidRDefault="002B01AB" w:rsidP="00496111">
      <w:pPr>
        <w:rPr>
          <w:rFonts w:ascii="Arial" w:hAnsi="Arial" w:cs="Arial"/>
          <w:lang w:val="en-GB"/>
        </w:rPr>
      </w:pPr>
    </w:p>
    <w:p w14:paraId="61050C3F" w14:textId="61FA85C2" w:rsidR="00E8723D" w:rsidRDefault="00E8723D" w:rsidP="00496111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sz w:val="48"/>
          <w:szCs w:val="48"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F46A42" wp14:editId="0EF9B34A">
                <wp:simplePos x="0" y="0"/>
                <wp:positionH relativeFrom="column">
                  <wp:posOffset>8890</wp:posOffset>
                </wp:positionH>
                <wp:positionV relativeFrom="paragraph">
                  <wp:posOffset>87630</wp:posOffset>
                </wp:positionV>
                <wp:extent cx="113665" cy="118745"/>
                <wp:effectExtent l="0" t="0" r="13335" b="8255"/>
                <wp:wrapThrough wrapText="bothSides">
                  <wp:wrapPolygon edited="0">
                    <wp:start x="0" y="0"/>
                    <wp:lineTo x="0" y="20791"/>
                    <wp:lineTo x="21721" y="20791"/>
                    <wp:lineTo x="21721" y="0"/>
                    <wp:lineTo x="0" y="0"/>
                  </wp:wrapPolygon>
                </wp:wrapThrough>
                <wp:docPr id="3" name="Don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8BC29" id="Donut 3" o:spid="_x0000_s1026" type="#_x0000_t23" style="position:absolute;margin-left:.7pt;margin-top:6.9pt;width:8.95pt;height:9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" fillcolor="white [3212]" strokecolor="black [3213]" strokeweight=".25pt">
                <v:stroke joinstyle="miter"/>
                <w10:wrap type="through"/>
              </v:shape>
            </w:pict>
          </mc:Fallback>
        </mc:AlternateContent>
      </w:r>
    </w:p>
    <w:p w14:paraId="0D43A7E8" w14:textId="65C94744" w:rsidR="00E8723D" w:rsidRDefault="00E8723D" w:rsidP="00496111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sz w:val="48"/>
          <w:szCs w:val="48"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E31BAD" wp14:editId="5BE9793A">
                <wp:simplePos x="0" y="0"/>
                <wp:positionH relativeFrom="column">
                  <wp:posOffset>56515</wp:posOffset>
                </wp:positionH>
                <wp:positionV relativeFrom="paragraph">
                  <wp:posOffset>61939</wp:posOffset>
                </wp:positionV>
                <wp:extent cx="0" cy="1295400"/>
                <wp:effectExtent l="0" t="0" r="12700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1AE12" id="Straight Connector 23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45pt,4.9pt" to="4.45pt,10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lang w:val="en-GB"/>
        </w:rPr>
        <w:t>Sept 2011</w:t>
      </w:r>
      <w:r>
        <w:rPr>
          <w:rFonts w:ascii="Arial" w:hAnsi="Arial" w:cs="Arial"/>
          <w:lang w:val="en-GB"/>
        </w:rPr>
        <w:t xml:space="preserve">          </w:t>
      </w:r>
      <w:proofErr w:type="spellStart"/>
      <w:r>
        <w:rPr>
          <w:rFonts w:ascii="Arial" w:hAnsi="Arial" w:cs="Arial"/>
          <w:b/>
          <w:lang w:val="en-GB"/>
        </w:rPr>
        <w:t>Casalogic</w:t>
      </w:r>
      <w:proofErr w:type="spellEnd"/>
    </w:p>
    <w:p w14:paraId="7EB74469" w14:textId="34240B10" w:rsidR="00E8723D" w:rsidRDefault="00E8723D" w:rsidP="00496111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     </w:t>
      </w:r>
      <w:r>
        <w:rPr>
          <w:rFonts w:ascii="Arial" w:hAnsi="Arial" w:cs="Arial"/>
          <w:lang w:val="en-GB"/>
        </w:rPr>
        <w:t>Sept</w:t>
      </w:r>
      <w:r w:rsidRPr="00CB70B3">
        <w:rPr>
          <w:rFonts w:ascii="Arial" w:hAnsi="Arial" w:cs="Arial"/>
          <w:lang w:val="en-GB"/>
        </w:rPr>
        <w:t xml:space="preserve"> 201</w:t>
      </w:r>
      <w:r>
        <w:rPr>
          <w:rFonts w:ascii="Arial" w:hAnsi="Arial" w:cs="Arial"/>
          <w:lang w:val="en-GB"/>
        </w:rPr>
        <w:t>2</w:t>
      </w:r>
      <w:r>
        <w:rPr>
          <w:rFonts w:ascii="Arial" w:hAnsi="Arial" w:cs="Arial"/>
          <w:lang w:val="en-GB"/>
        </w:rPr>
        <w:t xml:space="preserve">          </w:t>
      </w:r>
      <w:r w:rsidRPr="002B01AB">
        <w:rPr>
          <w:rFonts w:ascii="Arial" w:hAnsi="Arial" w:cs="Arial"/>
        </w:rPr>
        <w:t>Software Developer / Consultant</w:t>
      </w:r>
    </w:p>
    <w:p w14:paraId="3D51B1B0" w14:textId="422FB894" w:rsidR="00E8723D" w:rsidRDefault="00E8723D" w:rsidP="00496111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871150" wp14:editId="10DAF181">
                <wp:simplePos x="0" y="0"/>
                <wp:positionH relativeFrom="column">
                  <wp:posOffset>1117600</wp:posOffset>
                </wp:positionH>
                <wp:positionV relativeFrom="paragraph">
                  <wp:posOffset>36830</wp:posOffset>
                </wp:positionV>
                <wp:extent cx="4006215" cy="853440"/>
                <wp:effectExtent l="0" t="0" r="0" b="1016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215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C43D7" w14:textId="77777777" w:rsidR="00E8723D" w:rsidRPr="002B01AB" w:rsidRDefault="00E8723D" w:rsidP="00E8723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B01AB">
                              <w:rPr>
                                <w:rFonts w:ascii="Arial" w:hAnsi="Arial" w:cs="Arial"/>
                              </w:rPr>
                              <w:t xml:space="preserve">On-site development consultant for </w:t>
                            </w:r>
                            <w:proofErr w:type="spellStart"/>
                            <w:r w:rsidRPr="002B01AB">
                              <w:rPr>
                                <w:rFonts w:ascii="Arial" w:hAnsi="Arial" w:cs="Arial"/>
                              </w:rPr>
                              <w:t>Natur-Energi</w:t>
                            </w:r>
                            <w:proofErr w:type="spellEnd"/>
                            <w:r w:rsidRPr="002B01AB">
                              <w:rPr>
                                <w:rFonts w:ascii="Arial" w:hAnsi="Arial" w:cs="Arial"/>
                              </w:rPr>
                              <w:t>. There we were extending NE CRM system and its integration with all other external systems: Mailchimp, Mandrill, Nets, QuickPay and etc.</w:t>
                            </w:r>
                            <w:r w:rsidRPr="002B01AB">
                              <w:rPr>
                                <w:rFonts w:ascii="Arial" w:hAnsi="Arial" w:cs="Arial"/>
                              </w:rPr>
                              <w:br/>
                              <w:t>I took additionally several small integration tasks and internal projects.</w:t>
                            </w:r>
                          </w:p>
                          <w:p w14:paraId="4E835576" w14:textId="77777777" w:rsidR="00E8723D" w:rsidRPr="00454DA9" w:rsidRDefault="00E8723D" w:rsidP="00E8723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71150" id="Text Box 43" o:spid="_x0000_s1032" type="#_x0000_t202" style="position:absolute;margin-left:88pt;margin-top:2.9pt;width:315.45pt;height:67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" filled="f" stroked="f">
                <v:textbox>
                  <w:txbxContent>
                    <w:p w14:paraId="21BC43D7" w14:textId="77777777" w:rsidR="00E8723D" w:rsidRPr="002B01AB" w:rsidRDefault="00E8723D" w:rsidP="00E8723D">
                      <w:pPr>
                        <w:rPr>
                          <w:rFonts w:ascii="Arial" w:hAnsi="Arial" w:cs="Arial"/>
                        </w:rPr>
                      </w:pPr>
                      <w:r w:rsidRPr="002B01AB">
                        <w:rPr>
                          <w:rFonts w:ascii="Arial" w:hAnsi="Arial" w:cs="Arial"/>
                        </w:rPr>
                        <w:t xml:space="preserve">On-site development consultant for </w:t>
                      </w:r>
                      <w:proofErr w:type="spellStart"/>
                      <w:r w:rsidRPr="002B01AB">
                        <w:rPr>
                          <w:rFonts w:ascii="Arial" w:hAnsi="Arial" w:cs="Arial"/>
                        </w:rPr>
                        <w:t>Natur-Energi</w:t>
                      </w:r>
                      <w:proofErr w:type="spellEnd"/>
                      <w:r w:rsidRPr="002B01AB">
                        <w:rPr>
                          <w:rFonts w:ascii="Arial" w:hAnsi="Arial" w:cs="Arial"/>
                        </w:rPr>
                        <w:t>. There we were extending NE CRM system and its integration with all other external systems: Mailchimp, Mandrill, Nets, QuickPay and etc.</w:t>
                      </w:r>
                      <w:r w:rsidRPr="002B01AB">
                        <w:rPr>
                          <w:rFonts w:ascii="Arial" w:hAnsi="Arial" w:cs="Arial"/>
                        </w:rPr>
                        <w:br/>
                        <w:t>I took additionally several small integration tasks and internal projects.</w:t>
                      </w:r>
                    </w:p>
                    <w:p w14:paraId="4E835576" w14:textId="77777777" w:rsidR="00E8723D" w:rsidRPr="00454DA9" w:rsidRDefault="00E8723D" w:rsidP="00E8723D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785715" w14:textId="32C250F3" w:rsidR="00E8723D" w:rsidRDefault="00E8723D" w:rsidP="00496111">
      <w:pPr>
        <w:rPr>
          <w:rFonts w:ascii="Arial" w:hAnsi="Arial" w:cs="Arial"/>
          <w:lang w:val="en-GB"/>
        </w:rPr>
      </w:pPr>
    </w:p>
    <w:p w14:paraId="63A85577" w14:textId="4BE3923E" w:rsidR="00E8723D" w:rsidRDefault="00E8723D" w:rsidP="00496111">
      <w:pPr>
        <w:rPr>
          <w:rFonts w:ascii="Arial" w:hAnsi="Arial" w:cs="Arial"/>
          <w:lang w:val="en-GB"/>
        </w:rPr>
      </w:pPr>
    </w:p>
    <w:p w14:paraId="746E3075" w14:textId="4245F3D6" w:rsidR="00E8723D" w:rsidRDefault="00E8723D" w:rsidP="00496111">
      <w:pPr>
        <w:rPr>
          <w:rFonts w:ascii="Arial" w:hAnsi="Arial" w:cs="Arial"/>
          <w:lang w:val="en-GB"/>
        </w:rPr>
      </w:pPr>
    </w:p>
    <w:p w14:paraId="10A831FC" w14:textId="1F9250D6" w:rsidR="00E8723D" w:rsidRDefault="00E8723D" w:rsidP="00496111">
      <w:pPr>
        <w:rPr>
          <w:rFonts w:ascii="Arial" w:hAnsi="Arial" w:cs="Arial"/>
          <w:lang w:val="en-GB"/>
        </w:rPr>
      </w:pPr>
    </w:p>
    <w:p w14:paraId="4B33F5BD" w14:textId="23671EE4" w:rsidR="00E8723D" w:rsidRDefault="00E8723D" w:rsidP="00496111">
      <w:pPr>
        <w:rPr>
          <w:rFonts w:ascii="Arial" w:hAnsi="Arial" w:cs="Arial"/>
          <w:lang w:val="en-GB"/>
        </w:rPr>
      </w:pPr>
    </w:p>
    <w:p w14:paraId="4618D264" w14:textId="414C1DB2" w:rsidR="00E8723D" w:rsidRDefault="00E8723D" w:rsidP="00496111">
      <w:pPr>
        <w:rPr>
          <w:rFonts w:ascii="Arial" w:hAnsi="Arial" w:cs="Arial"/>
          <w:lang w:val="en-GB"/>
        </w:rPr>
      </w:pPr>
    </w:p>
    <w:p w14:paraId="201C0790" w14:textId="77777777" w:rsidR="00E8723D" w:rsidRPr="00CB70B3" w:rsidRDefault="00E8723D" w:rsidP="00496111">
      <w:pPr>
        <w:rPr>
          <w:rFonts w:ascii="Arial" w:hAnsi="Arial" w:cs="Arial"/>
          <w:lang w:val="en-GB"/>
        </w:rPr>
      </w:pPr>
    </w:p>
    <w:p w14:paraId="5455792E" w14:textId="77777777" w:rsidR="00496111" w:rsidRPr="00CB70B3" w:rsidRDefault="00496111" w:rsidP="00496111">
      <w:pPr>
        <w:rPr>
          <w:rFonts w:ascii="Calibri" w:eastAsia="Calibri" w:hAnsi="Calibri" w:cs="Calibri"/>
          <w:b/>
          <w:sz w:val="48"/>
          <w:szCs w:val="48"/>
          <w:lang w:val="en-GB"/>
        </w:rPr>
      </w:pPr>
      <w:r w:rsidRPr="00CB70B3">
        <w:rPr>
          <w:rFonts w:ascii="Calibri" w:eastAsia="Calibri" w:hAnsi="Calibri" w:cs="Calibri"/>
          <w:b/>
          <w:sz w:val="48"/>
          <w:szCs w:val="48"/>
          <w:lang w:val="en-GB"/>
        </w:rPr>
        <w:t>EDUCATION</w:t>
      </w:r>
    </w:p>
    <w:p w14:paraId="6E16B14D" w14:textId="77777777" w:rsidR="00496111" w:rsidRPr="00CB70B3" w:rsidRDefault="00496111" w:rsidP="00496111">
      <w:pPr>
        <w:rPr>
          <w:rFonts w:ascii="Arial" w:hAnsi="Arial" w:cs="Arial"/>
          <w:lang w:val="en-GB"/>
        </w:rPr>
      </w:pPr>
    </w:p>
    <w:p w14:paraId="779CBDC5" w14:textId="77777777" w:rsidR="004B05B8" w:rsidRPr="004B05B8" w:rsidRDefault="00CB70B3" w:rsidP="00496111">
      <w:pPr>
        <w:rPr>
          <w:rFonts w:ascii="Arial" w:hAnsi="Arial" w:cs="Arial"/>
        </w:rPr>
      </w:pPr>
      <w:r>
        <w:rPr>
          <w:rFonts w:ascii="Arial" w:hAnsi="Arial" w:cs="Arial"/>
          <w:noProof/>
          <w:sz w:val="48"/>
          <w:szCs w:val="48"/>
          <w:lang w:val="en-GB" w:eastAsia="en-GB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A123F98" wp14:editId="7E223579">
                <wp:simplePos x="0" y="0"/>
                <wp:positionH relativeFrom="column">
                  <wp:posOffset>70485</wp:posOffset>
                </wp:positionH>
                <wp:positionV relativeFrom="paragraph">
                  <wp:posOffset>17780</wp:posOffset>
                </wp:positionV>
                <wp:extent cx="113665" cy="118745"/>
                <wp:effectExtent l="0" t="0" r="13335" b="33655"/>
                <wp:wrapThrough wrapText="bothSides">
                  <wp:wrapPolygon edited="0">
                    <wp:start x="0" y="0"/>
                    <wp:lineTo x="0" y="23102"/>
                    <wp:lineTo x="19307" y="23102"/>
                    <wp:lineTo x="19307" y="0"/>
                    <wp:lineTo x="0" y="0"/>
                  </wp:wrapPolygon>
                </wp:wrapThrough>
                <wp:docPr id="15" name="Don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0D6A287" id="Donut 15" o:spid="_x0000_s1026" type="#_x0000_t23" style="position:absolute;margin-left:5.55pt;margin-top:1.4pt;width:8.95pt;height:9.3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" fillcolor="white [3212]" strokecolor="black [3213]" strokeweight=".25pt">
                <v:stroke joinstyle="miter"/>
                <w10:wrap type="through"/>
              </v:shape>
            </w:pict>
          </mc:Fallback>
        </mc:AlternateContent>
      </w:r>
      <w:r w:rsidR="004B05B8" w:rsidRPr="004B05B8">
        <w:rPr>
          <w:rFonts w:ascii="Arial" w:hAnsi="Arial" w:cs="Arial"/>
          <w:lang w:val="en-GB"/>
        </w:rPr>
        <w:t xml:space="preserve">2009-2014    </w:t>
      </w:r>
      <w:r w:rsidR="004B05B8" w:rsidRPr="004B05B8">
        <w:rPr>
          <w:rFonts w:ascii="Arial" w:hAnsi="Arial" w:cs="Arial"/>
          <w:b/>
        </w:rPr>
        <w:t>Copenhagen Business Academy</w:t>
      </w:r>
      <w:r w:rsidR="00496111" w:rsidRPr="004B05B8">
        <w:rPr>
          <w:rFonts w:ascii="Arial" w:hAnsi="Arial" w:cs="Arial"/>
          <w:lang w:val="en-GB"/>
        </w:rPr>
        <w:t xml:space="preserve"> </w:t>
      </w:r>
    </w:p>
    <w:p w14:paraId="532936DC" w14:textId="77777777" w:rsidR="004B05B8" w:rsidRDefault="004B05B8" w:rsidP="004B05B8">
      <w:pPr>
        <w:rPr>
          <w:rFonts w:ascii="Arial" w:hAnsi="Arial" w:cs="Arial"/>
        </w:rPr>
      </w:pPr>
      <w:r w:rsidRPr="004B05B8">
        <w:rPr>
          <w:rFonts w:ascii="Arial" w:hAnsi="Arial" w:cs="Arial"/>
          <w:lang w:val="en-GB"/>
        </w:rPr>
        <w:t xml:space="preserve">                              </w:t>
      </w:r>
      <w:r w:rsidRPr="004B05B8">
        <w:rPr>
          <w:rFonts w:ascii="Arial" w:hAnsi="Arial" w:cs="Arial"/>
        </w:rPr>
        <w:t>Bachelor's Degree, Software Development</w:t>
      </w:r>
    </w:p>
    <w:p w14:paraId="6F2A7F58" w14:textId="77777777" w:rsidR="00496111" w:rsidRPr="004B05B8" w:rsidRDefault="004B05B8" w:rsidP="00496111">
      <w:pPr>
        <w:rPr>
          <w:rFonts w:ascii="Arial" w:hAnsi="Arial" w:cs="Arial"/>
          <w:sz w:val="48"/>
          <w:szCs w:val="48"/>
          <w:lang w:val="en-GB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4E20C6B" wp14:editId="016A63FD">
                <wp:simplePos x="0" y="0"/>
                <wp:positionH relativeFrom="column">
                  <wp:posOffset>963295</wp:posOffset>
                </wp:positionH>
                <wp:positionV relativeFrom="paragraph">
                  <wp:posOffset>106680</wp:posOffset>
                </wp:positionV>
                <wp:extent cx="4456430" cy="3312795"/>
                <wp:effectExtent l="0" t="0" r="0" b="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430" cy="3312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B9B6B" w14:textId="77777777" w:rsidR="004B05B8" w:rsidRPr="00454DA9" w:rsidRDefault="004B05B8" w:rsidP="004B05B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B05B8">
                              <w:rPr>
                                <w:rFonts w:ascii="Arial" w:hAnsi="Arial" w:cs="Arial"/>
                              </w:rPr>
                              <w:t xml:space="preserve">In the Software Development </w:t>
                            </w:r>
                            <w:r w:rsidR="001458DC" w:rsidRPr="004B05B8">
                              <w:rPr>
                                <w:rFonts w:ascii="Arial" w:hAnsi="Arial" w:cs="Arial"/>
                              </w:rPr>
                              <w:t>course,</w:t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t xml:space="preserve"> we studied more advanced topic</w:t>
                            </w: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related to</w:t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t xml:space="preserve"> with computer science. </w:t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br/>
                              <w:t>'Development of Large Systems' was covering all known challenges that could emerge in development process from the requirements gathering to testing, deployment and CI. </w:t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br/>
                              <w:t xml:space="preserve">Furthermore, we had Testing course covering the different types of testing - integration, unit, system, requirements. </w:t>
                            </w:r>
                            <w:r>
                              <w:rPr>
                                <w:rFonts w:ascii="Arial" w:hAnsi="Arial" w:cs="Arial"/>
                              </w:rPr>
                              <w:t>W</w:t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also</w:t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t xml:space="preserve"> looked into test coverage and test automation. There we got some practical experience like </w:t>
                            </w:r>
                            <w:proofErr w:type="spellStart"/>
                            <w:r w:rsidRPr="004B05B8">
                              <w:rPr>
                                <w:rFonts w:ascii="Arial" w:hAnsi="Arial" w:cs="Arial"/>
                              </w:rPr>
                              <w:t>JMock</w:t>
                            </w:r>
                            <w:proofErr w:type="spellEnd"/>
                            <w:r w:rsidRPr="004B05B8">
                              <w:rPr>
                                <w:rFonts w:ascii="Arial" w:hAnsi="Arial" w:cs="Arial"/>
                              </w:rPr>
                              <w:t xml:space="preserve">, JUnit, </w:t>
                            </w:r>
                            <w:proofErr w:type="spellStart"/>
                            <w:r w:rsidRPr="004B05B8">
                              <w:rPr>
                                <w:rFonts w:ascii="Arial" w:hAnsi="Arial" w:cs="Arial"/>
                              </w:rPr>
                              <w:t>eCobertura</w:t>
                            </w:r>
                            <w:proofErr w:type="spellEnd"/>
                            <w:r w:rsidRPr="004B05B8">
                              <w:rPr>
                                <w:rFonts w:ascii="Arial" w:hAnsi="Arial" w:cs="Arial"/>
                              </w:rPr>
                              <w:t>, Selenium and etc. </w:t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br/>
                              <w:t xml:space="preserve">The 'System Integration' was covering different type of integration approaches (File Sharing, Database Sharing, RPI, and Messaging, Web Services). </w:t>
                            </w:r>
                            <w:r>
                              <w:rPr>
                                <w:rFonts w:ascii="Arial" w:hAnsi="Arial" w:cs="Arial"/>
                              </w:rPr>
                              <w:t>W</w:t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also</w:t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t xml:space="preserve"> got some practical experience with RabbitMQ, ActiveMQ, RESTful and SOAP WS. </w:t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="003B7E9C">
                              <w:rPr>
                                <w:rFonts w:ascii="Arial" w:hAnsi="Arial" w:cs="Arial"/>
                              </w:rPr>
                              <w:t>Other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subject</w:t>
                            </w:r>
                            <w:r w:rsidR="003B7E9C">
                              <w:rPr>
                                <w:rFonts w:ascii="Arial" w:hAnsi="Arial" w:cs="Arial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that we</w:t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t xml:space="preserve"> studied </w:t>
                            </w:r>
                            <w:r>
                              <w:rPr>
                                <w:rFonts w:ascii="Arial" w:hAnsi="Arial" w:cs="Arial"/>
                              </w:rPr>
                              <w:t>was</w:t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t xml:space="preserve"> Security (different vulnerabilities that we could experience) and advanced RDMS topics like optimization, procedures, normalization, locks, privileges, views and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20C6B" id="Text Box 60" o:spid="_x0000_s1033" type="#_x0000_t202" style="position:absolute;margin-left:75.85pt;margin-top:8.4pt;width:350.9pt;height:260.8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" filled="f" stroked="f">
                <v:textbox>
                  <w:txbxContent>
                    <w:p w14:paraId="7A7B9B6B" w14:textId="77777777" w:rsidR="004B05B8" w:rsidRPr="00454DA9" w:rsidRDefault="004B05B8" w:rsidP="004B05B8">
                      <w:pPr>
                        <w:rPr>
                          <w:rFonts w:ascii="Arial" w:hAnsi="Arial" w:cs="Arial"/>
                        </w:rPr>
                      </w:pPr>
                      <w:r w:rsidRPr="004B05B8">
                        <w:rPr>
                          <w:rFonts w:ascii="Arial" w:hAnsi="Arial" w:cs="Arial"/>
                        </w:rPr>
                        <w:t xml:space="preserve">In the Software Development </w:t>
                      </w:r>
                      <w:r w:rsidR="001458DC" w:rsidRPr="004B05B8">
                        <w:rPr>
                          <w:rFonts w:ascii="Arial" w:hAnsi="Arial" w:cs="Arial"/>
                        </w:rPr>
                        <w:t>course,</w:t>
                      </w:r>
                      <w:r w:rsidRPr="004B05B8">
                        <w:rPr>
                          <w:rFonts w:ascii="Arial" w:hAnsi="Arial" w:cs="Arial"/>
                        </w:rPr>
                        <w:t xml:space="preserve"> we studied more advanced topic</w:t>
                      </w:r>
                      <w:r>
                        <w:rPr>
                          <w:rFonts w:ascii="Arial" w:hAnsi="Arial" w:cs="Arial"/>
                        </w:rPr>
                        <w:t>s</w:t>
                      </w:r>
                      <w:r w:rsidRPr="004B05B8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related to</w:t>
                      </w:r>
                      <w:r w:rsidRPr="004B05B8">
                        <w:rPr>
                          <w:rFonts w:ascii="Arial" w:hAnsi="Arial" w:cs="Arial"/>
                        </w:rPr>
                        <w:t xml:space="preserve"> with computer science. </w:t>
                      </w:r>
                      <w:r w:rsidRPr="004B05B8">
                        <w:rPr>
                          <w:rFonts w:ascii="Arial" w:hAnsi="Arial" w:cs="Arial"/>
                        </w:rPr>
                        <w:br/>
                      </w:r>
                      <w:r w:rsidRPr="004B05B8">
                        <w:rPr>
                          <w:rFonts w:ascii="Arial" w:hAnsi="Arial" w:cs="Arial"/>
                        </w:rPr>
                        <w:br/>
                        <w:t>'Development of Large Systems' was covering all known challenges that could emerge in development process from the requirements gathering to testing, deployment and CI. </w:t>
                      </w:r>
                      <w:r w:rsidRPr="004B05B8">
                        <w:rPr>
                          <w:rFonts w:ascii="Arial" w:hAnsi="Arial" w:cs="Arial"/>
                        </w:rPr>
                        <w:br/>
                      </w:r>
                      <w:r w:rsidRPr="004B05B8">
                        <w:rPr>
                          <w:rFonts w:ascii="Arial" w:hAnsi="Arial" w:cs="Arial"/>
                        </w:rPr>
                        <w:br/>
                        <w:t xml:space="preserve">Furthermore, we had Testing course covering the different types of testing - integration, unit, system, requirements. </w:t>
                      </w:r>
                      <w:r>
                        <w:rPr>
                          <w:rFonts w:ascii="Arial" w:hAnsi="Arial" w:cs="Arial"/>
                        </w:rPr>
                        <w:t>W</w:t>
                      </w:r>
                      <w:r w:rsidRPr="004B05B8">
                        <w:rPr>
                          <w:rFonts w:ascii="Arial" w:hAnsi="Arial" w:cs="Arial"/>
                        </w:rPr>
                        <w:t>e</w:t>
                      </w:r>
                      <w:r>
                        <w:rPr>
                          <w:rFonts w:ascii="Arial" w:hAnsi="Arial" w:cs="Arial"/>
                        </w:rPr>
                        <w:t xml:space="preserve"> also</w:t>
                      </w:r>
                      <w:r w:rsidRPr="004B05B8">
                        <w:rPr>
                          <w:rFonts w:ascii="Arial" w:hAnsi="Arial" w:cs="Arial"/>
                        </w:rPr>
                        <w:t xml:space="preserve"> looked into test coverage and test automation. There we got some practical experience like </w:t>
                      </w:r>
                      <w:proofErr w:type="spellStart"/>
                      <w:r w:rsidRPr="004B05B8">
                        <w:rPr>
                          <w:rFonts w:ascii="Arial" w:hAnsi="Arial" w:cs="Arial"/>
                        </w:rPr>
                        <w:t>JMock</w:t>
                      </w:r>
                      <w:proofErr w:type="spellEnd"/>
                      <w:r w:rsidRPr="004B05B8">
                        <w:rPr>
                          <w:rFonts w:ascii="Arial" w:hAnsi="Arial" w:cs="Arial"/>
                        </w:rPr>
                        <w:t xml:space="preserve">, JUnit, </w:t>
                      </w:r>
                      <w:proofErr w:type="spellStart"/>
                      <w:r w:rsidRPr="004B05B8">
                        <w:rPr>
                          <w:rFonts w:ascii="Arial" w:hAnsi="Arial" w:cs="Arial"/>
                        </w:rPr>
                        <w:t>eCobertura</w:t>
                      </w:r>
                      <w:proofErr w:type="spellEnd"/>
                      <w:r w:rsidRPr="004B05B8">
                        <w:rPr>
                          <w:rFonts w:ascii="Arial" w:hAnsi="Arial" w:cs="Arial"/>
                        </w:rPr>
                        <w:t>, Selenium and etc. </w:t>
                      </w:r>
                      <w:r w:rsidRPr="004B05B8">
                        <w:rPr>
                          <w:rFonts w:ascii="Arial" w:hAnsi="Arial" w:cs="Arial"/>
                        </w:rPr>
                        <w:br/>
                      </w:r>
                      <w:r w:rsidRPr="004B05B8">
                        <w:rPr>
                          <w:rFonts w:ascii="Arial" w:hAnsi="Arial" w:cs="Arial"/>
                        </w:rPr>
                        <w:br/>
                        <w:t xml:space="preserve">The 'System Integration' was covering different type of integration approaches (File Sharing, Database Sharing, RPI, and Messaging, Web Services). </w:t>
                      </w:r>
                      <w:r>
                        <w:rPr>
                          <w:rFonts w:ascii="Arial" w:hAnsi="Arial" w:cs="Arial"/>
                        </w:rPr>
                        <w:t>W</w:t>
                      </w:r>
                      <w:r w:rsidRPr="004B05B8">
                        <w:rPr>
                          <w:rFonts w:ascii="Arial" w:hAnsi="Arial" w:cs="Arial"/>
                        </w:rPr>
                        <w:t>e</w:t>
                      </w:r>
                      <w:r>
                        <w:rPr>
                          <w:rFonts w:ascii="Arial" w:hAnsi="Arial" w:cs="Arial"/>
                        </w:rPr>
                        <w:t xml:space="preserve"> also</w:t>
                      </w:r>
                      <w:r w:rsidRPr="004B05B8">
                        <w:rPr>
                          <w:rFonts w:ascii="Arial" w:hAnsi="Arial" w:cs="Arial"/>
                        </w:rPr>
                        <w:t xml:space="preserve"> got some practical experience with RabbitMQ, ActiveMQ, RESTful and SOAP WS. </w:t>
                      </w:r>
                      <w:r w:rsidRPr="004B05B8">
                        <w:rPr>
                          <w:rFonts w:ascii="Arial" w:hAnsi="Arial" w:cs="Arial"/>
                        </w:rPr>
                        <w:br/>
                      </w:r>
                      <w:r w:rsidRPr="004B05B8">
                        <w:rPr>
                          <w:rFonts w:ascii="Arial" w:hAnsi="Arial" w:cs="Arial"/>
                        </w:rPr>
                        <w:br/>
                      </w:r>
                      <w:r w:rsidR="003B7E9C">
                        <w:rPr>
                          <w:rFonts w:ascii="Arial" w:hAnsi="Arial" w:cs="Arial"/>
                        </w:rPr>
                        <w:t>Other</w:t>
                      </w:r>
                      <w:r>
                        <w:rPr>
                          <w:rFonts w:ascii="Arial" w:hAnsi="Arial" w:cs="Arial"/>
                        </w:rPr>
                        <w:t xml:space="preserve"> subject</w:t>
                      </w:r>
                      <w:r w:rsidR="003B7E9C">
                        <w:rPr>
                          <w:rFonts w:ascii="Arial" w:hAnsi="Arial" w:cs="Arial"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 xml:space="preserve"> that we</w:t>
                      </w:r>
                      <w:r w:rsidRPr="004B05B8">
                        <w:rPr>
                          <w:rFonts w:ascii="Arial" w:hAnsi="Arial" w:cs="Arial"/>
                        </w:rPr>
                        <w:t xml:space="preserve"> studied </w:t>
                      </w:r>
                      <w:r>
                        <w:rPr>
                          <w:rFonts w:ascii="Arial" w:hAnsi="Arial" w:cs="Arial"/>
                        </w:rPr>
                        <w:t>was</w:t>
                      </w:r>
                      <w:r w:rsidRPr="004B05B8">
                        <w:rPr>
                          <w:rFonts w:ascii="Arial" w:hAnsi="Arial" w:cs="Arial"/>
                        </w:rPr>
                        <w:t xml:space="preserve"> Security (different vulnerabilities that we could experience) and advanced RDMS topics like optimization, procedures, normalization, locks, privileges, views and etc.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64429D" w14:textId="77777777" w:rsidR="004B05B8" w:rsidRPr="004B05B8" w:rsidRDefault="004B05B8" w:rsidP="00496111">
      <w:pPr>
        <w:rPr>
          <w:rFonts w:ascii="Arial" w:hAnsi="Arial" w:cs="Arial"/>
          <w:sz w:val="48"/>
          <w:szCs w:val="48"/>
          <w:lang w:val="en-GB"/>
        </w:rPr>
      </w:pPr>
    </w:p>
    <w:p w14:paraId="3D5C4D63" w14:textId="77777777" w:rsidR="004B05B8" w:rsidRPr="004B05B8" w:rsidRDefault="004B05B8" w:rsidP="00496111">
      <w:pPr>
        <w:rPr>
          <w:rFonts w:ascii="Arial" w:hAnsi="Arial" w:cs="Arial"/>
          <w:sz w:val="48"/>
          <w:szCs w:val="48"/>
          <w:lang w:val="en-GB"/>
        </w:rPr>
      </w:pPr>
    </w:p>
    <w:p w14:paraId="1911AC54" w14:textId="77777777" w:rsidR="004B05B8" w:rsidRPr="004B05B8" w:rsidRDefault="004B05B8" w:rsidP="00496111">
      <w:pPr>
        <w:rPr>
          <w:rFonts w:ascii="Arial" w:hAnsi="Arial" w:cs="Arial"/>
          <w:sz w:val="48"/>
          <w:szCs w:val="48"/>
          <w:lang w:val="en-GB"/>
        </w:rPr>
      </w:pPr>
    </w:p>
    <w:p w14:paraId="560CD26E" w14:textId="77777777" w:rsidR="00454DA9" w:rsidRDefault="00454DA9" w:rsidP="00454DA9">
      <w:pPr>
        <w:spacing w:line="240" w:lineRule="auto"/>
        <w:rPr>
          <w:rFonts w:ascii="Helvetica" w:eastAsia="Times New Roman" w:hAnsi="Helvetica" w:cs="Times New Roman"/>
          <w:color w:val="84868D"/>
          <w:sz w:val="21"/>
          <w:szCs w:val="21"/>
          <w:shd w:val="clear" w:color="auto" w:fill="F3F3F3"/>
          <w:lang w:val="en-GB" w:eastAsia="en-GB"/>
        </w:rPr>
      </w:pPr>
    </w:p>
    <w:p w14:paraId="44F19D7A" w14:textId="77777777" w:rsidR="00454DA9" w:rsidRDefault="00454DA9" w:rsidP="00454DA9">
      <w:pPr>
        <w:spacing w:line="240" w:lineRule="auto"/>
        <w:rPr>
          <w:rFonts w:ascii="Helvetica" w:eastAsia="Times New Roman" w:hAnsi="Helvetica" w:cs="Times New Roman"/>
          <w:color w:val="84868D"/>
          <w:sz w:val="21"/>
          <w:szCs w:val="21"/>
          <w:shd w:val="clear" w:color="auto" w:fill="F3F3F3"/>
          <w:lang w:val="en-GB" w:eastAsia="en-GB"/>
        </w:rPr>
      </w:pPr>
    </w:p>
    <w:p w14:paraId="04333128" w14:textId="77777777" w:rsidR="00454DA9" w:rsidRDefault="00454DA9" w:rsidP="00496111">
      <w:pPr>
        <w:rPr>
          <w:rFonts w:ascii="Arial" w:hAnsi="Arial" w:cs="Arial"/>
          <w:b/>
          <w:sz w:val="48"/>
          <w:szCs w:val="48"/>
          <w:lang w:val="en-GB"/>
        </w:rPr>
      </w:pPr>
    </w:p>
    <w:p w14:paraId="3AF18B39" w14:textId="77777777" w:rsidR="00454DA9" w:rsidRDefault="00454DA9" w:rsidP="00496111">
      <w:pPr>
        <w:rPr>
          <w:rFonts w:ascii="Arial" w:hAnsi="Arial" w:cs="Arial"/>
          <w:b/>
          <w:sz w:val="48"/>
          <w:szCs w:val="48"/>
          <w:lang w:val="en-GB"/>
        </w:rPr>
      </w:pPr>
    </w:p>
    <w:p w14:paraId="5F76CC51" w14:textId="77777777" w:rsidR="001458DC" w:rsidRDefault="001458DC" w:rsidP="00496111">
      <w:pPr>
        <w:rPr>
          <w:rFonts w:ascii="Arial" w:hAnsi="Arial" w:cs="Arial"/>
          <w:b/>
          <w:sz w:val="48"/>
          <w:szCs w:val="48"/>
          <w:lang w:val="en-GB"/>
        </w:rPr>
      </w:pPr>
    </w:p>
    <w:p w14:paraId="333FEE8E" w14:textId="77777777" w:rsidR="001458DC" w:rsidRDefault="001458DC" w:rsidP="00496111">
      <w:pPr>
        <w:rPr>
          <w:rFonts w:ascii="Arial" w:hAnsi="Arial" w:cs="Arial"/>
          <w:b/>
          <w:sz w:val="48"/>
          <w:szCs w:val="48"/>
          <w:lang w:val="en-GB"/>
        </w:rPr>
      </w:pPr>
      <w:bookmarkStart w:id="0" w:name="_GoBack"/>
      <w:bookmarkEnd w:id="0"/>
    </w:p>
    <w:p w14:paraId="36AF7B7A" w14:textId="77777777" w:rsidR="001458DC" w:rsidRPr="00454DA9" w:rsidRDefault="001458DC" w:rsidP="00496111">
      <w:pPr>
        <w:rPr>
          <w:rFonts w:ascii="Arial" w:hAnsi="Arial" w:cs="Arial"/>
          <w:b/>
          <w:sz w:val="48"/>
          <w:szCs w:val="48"/>
          <w:lang w:val="en-GB"/>
        </w:rPr>
      </w:pPr>
    </w:p>
    <w:sectPr w:rsidR="001458DC" w:rsidRPr="00454DA9" w:rsidSect="00DB6DE3">
      <w:headerReference w:type="default" r:id="rId8"/>
      <w:footerReference w:type="default" r:id="rId9"/>
      <w:footerReference w:type="first" r:id="rId10"/>
      <w:pgSz w:w="11906" w:h="16838" w:code="9"/>
      <w:pgMar w:top="864" w:right="864" w:bottom="2304" w:left="864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4AE59" w14:textId="77777777" w:rsidR="003D7CBD" w:rsidRDefault="003D7CBD" w:rsidP="00713050">
      <w:pPr>
        <w:spacing w:line="240" w:lineRule="auto"/>
      </w:pPr>
      <w:r>
        <w:separator/>
      </w:r>
    </w:p>
  </w:endnote>
  <w:endnote w:type="continuationSeparator" w:id="0">
    <w:p w14:paraId="4F0A4F62" w14:textId="77777777" w:rsidR="003D7CBD" w:rsidRDefault="003D7CBD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lom">
    <w:panose1 w:val="00000400000000000000"/>
    <w:charset w:val="DE"/>
    <w:family w:val="swiss"/>
    <w:pitch w:val="variable"/>
    <w:sig w:usb0="A10000FF" w:usb1="5000205A" w:usb2="00000020" w:usb3="00000000" w:csb0="0001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45"/>
      <w:gridCol w:w="2696"/>
      <w:gridCol w:w="1985"/>
      <w:gridCol w:w="283"/>
      <w:gridCol w:w="2669"/>
    </w:tblGrid>
    <w:tr w:rsidR="00DB6DE3" w14:paraId="3C2E32BD" w14:textId="77777777" w:rsidTr="00DB6DE3">
      <w:trPr>
        <w:trHeight w:val="742"/>
      </w:trPr>
      <w:tc>
        <w:tcPr>
          <w:tcW w:w="254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4BCE41F" w14:textId="77777777" w:rsidR="00C2098A" w:rsidRDefault="00CA3DF1" w:rsidP="00684488">
          <w:pPr>
            <w:pStyle w:val="Footer"/>
          </w:pPr>
          <w:r w:rsidRPr="00CA3DF1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1EC8A5E6" wp14:editId="12913150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mv="urn:schemas-microsoft-com:mac:vml" xmlns:mo="http://schemas.microsoft.com/office/mac/office/2008/main">
                <w:pict>
                  <v:group w14:anchorId="29040D43" id="Group 102" o:spid="_x0000_s1026" alt="Email icon" style="width:25.9pt;height:25.9pt;mso-position-horizontal-relative:char;mso-position-vertical-relative:line" coordsize="734576,7345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">
                    <o:lock v:ext="edit" aspectratio="t"/>
                    <v:oval id="Oval 17" o:spid="_x0000_s1027" style="position:absolute;width:734576;height:7345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8gBrwQAA&#10;ANsAAAAPAAAAZHJzL2Rvd25yZXYueG1sRE/fa8IwEH4X/B/CCXsRTTeYStdUijDwYWzqxp6P5myD&#10;zaUmmXb//TIQfLuP7+cV68F24kI+GMcKHucZCOLaacONgq/P19kKRIjIGjvHpOCXAqzL8ajAXLsr&#10;7+lyiI1IIRxyVNDG2OdShroli2HueuLEHZ23GBP0jdQeryncdvIpyxbSouHU0GJPm5bq0+HHKph6&#10;WQ3+/Vme2Tbm421rTbX7VuphMlQvICIN8S6+ubc6zV/C/y/pAFn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/IAa8EAAADbAAAADwAAAAAAAAAAAAAAAACXAgAAZHJzL2Rvd25y&#10;ZXYueG1sUEsFBgAAAAAEAAQA9QAAAIUDAAAAAA==&#10;" fillcolor="#ea4e4e [3204]" stroked="f" strokeweight="1pt">
                      <v:stroke joinstyle="miter"/>
                    </v:oval>
                    <v:group id="Group 18" o:spid="_x0000_s1028" style="position:absolute;left:163954;top:245845;width:406667;height:242889" coordorigin="163954,245844" coordsize="727861,4347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    <v:shape id="Freeform 19" o:spid="_x0000_s1029" style="position:absolute;left:163954;top:471541;width:727861;height:209029;flip:y;visibility:visible;mso-wrap-style:square;v-text-anchor:middle" coordsize="785097,2090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oKG4wgAA&#10;ANsAAAAPAAAAZHJzL2Rvd25yZXYueG1sRE/JbsIwEL0j8Q/WIHEDpxxQG2JQ1aqF3lrKkuMoniZR&#10;4rEbG0j/HiMh9TZPb51s1ZtWnKnztWUFD9MEBHFhdc2lgt332+QRhA/IGlvLpOCPPKyWw0GGqbYX&#10;/qLzNpQihrBPUUEVgkul9EVFBv3UOuLI/djOYIiwK6Xu8BLDTStnSTKXBmuODRU6eqmoaLYno8Dl&#10;3DafB97/7tfvr7KZuXx9/FBqPOqfFyAC9eFffHdvdJz/BLdf4gFyeQ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GgobjCAAAA2wAAAA8AAAAAAAAAAAAAAAAAlwIAAGRycy9kb3du&#10;cmV2LnhtbFBLBQYAAAAABAAEAPUAAACGAwAAAAA=&#10;" path="m287158,209029l392549,138910,500509,209029,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99;top:338416;width:372486;height:243343;rotation:-90;flip: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sUfiwQAA&#10;ANsAAAAPAAAAZHJzL2Rvd25yZXYueG1sRE/Pa8IwFL4L+x/CG+wia6q4MqpRhujotbpBvT2at7Zb&#10;8lKaaOt/vxwGO358vze7yRpxo8F3jhUskhQEce10x42Cj/Px+RWED8gajWNScCcPu+3DbIO5diOX&#10;dDuFRsQQ9jkqaEPocyl93ZJFn7ieOHJfbrAYIhwaqQccY7g1cpmmmbTYcWxosad9S/XP6WoVVPPL&#10;uxl1VpjDt6lcqT9X2ctRqafH6W0NItAU/sV/7kIrWMb18Uv8AX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rFH4sEAAADbAAAADwAAAAAAAAAAAAAAAACXAgAAZHJzL2Rvd25y&#10;ZXYueG1sUEsFBgAAAAAEAAQA9QAAAIUDAAAAAA=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717;top:341263;width:372486;height:243343;rotation:-90;flip:x 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P6i/xgAA&#10;ANsAAAAPAAAAZHJzL2Rvd25yZXYueG1sRI9Ba8JAFITvgv9heUIvopsISk1dQwwUSqEHrVh6e2Rf&#10;k2D2bZrdmvjvu4LgcZiZb5hNOphGXKhztWUF8TwCQVxYXXOp4Pj5OnsG4TyyxsYyKbiSg3Q7Hm0w&#10;0bbnPV0OvhQBwi5BBZX3bSKlKyoy6Oa2JQ7ej+0M+iC7UuoO+wA3jVxE0UoarDksVNhSXlFxPvwZ&#10;BV/TftX8fi+XpzzfDfvYfWTv17VST5MhewHhafCP8L39phUsYrh9CT9Abv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sP6i/xgAAANsAAAAPAAAAAAAAAAAAAAAAAJcCAABkcnMv&#10;ZG93bnJldi54bWxQSwUGAAAAAAQABAD1AAAAigMAAAAA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0l0,21600,21600,21600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12;top:245844;width:723102;height:264827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tj1DwQAA&#10;ANsAAAAPAAAAZHJzL2Rvd25yZXYueG1sRI/NasMwEITvhbyD2EBvjVwFmuBGCU0gkGt+el+srW0i&#10;rVxJsZ0+fVQo9DjMzDfMajM6K3oKsfWs4XVWgCCuvGm51nA571+WIGJCNmg9k4Y7RdisJ08rLI0f&#10;+Ej9KdUiQziWqKFJqSuljFVDDuPMd8TZ+/LBYcoy1NIEHDLcWamK4k06bDkvNNjRrqHqero5DdvF&#10;sJTXT8WL4adQQc3t/Lu3Wj9Px493EInG9B/+ax+MBqXg90v+AXL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bY9Q8EAAADbAAAADwAAAAAAAAAAAAAAAACXAgAAZHJzL2Rvd25y&#10;ZXYueG1sUEsFBgAAAAAEAAQA9QAAAIUDAAAAAA=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9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D8867B4" w14:textId="77777777" w:rsidR="00C2098A" w:rsidRDefault="00C2098A" w:rsidP="00684488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671D8BD9" wp14:editId="738AF01A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mv="urn:schemas-microsoft-com:mac:vml" xmlns:mo="http://schemas.microsoft.com/office/mac/office/2008/main">
                <w:pict>
                  <v:group w14:anchorId="64BFEDE8" id="Group 4" o:spid="_x0000_s1026" alt="Twitter icon" style="width:25.9pt;height:25.9pt;mso-position-horizontal-relative:char;mso-position-vertical-relative:line" coordsize="430,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DkmcPA+wAAAOEBAAATAAAAAAAAAAAAAAAAAAAAAABbQ29udGVudF9UeXBlc10ueG1sUEsB&#10;Ai0AFAAGAAgAAAAhACOyauHXAAAAlAEAAAsAAAAAAAAAAAAAAAAALAEAAF9yZWxzLy5yZWxzUEsB&#10;Ai0AFAAGAAgAAAAhAISfN+WjEgAAFWUAAA4AAAAAAAAAAAAAAAAALA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dzGUxAAA&#10;ANoAAAAPAAAAZHJzL2Rvd25yZXYueG1sRI9Ba8JAFITvQv/D8gRvulGClOgqxVpsDxai4vk1+5oN&#10;zb5Ns2tM++u7BcHjMDPfMMt1b2vRUesrxwqmkwQEceF0xaWC0/Fl/AjCB2SNtWNS8EMe1quHwRIz&#10;7a6cU3cIpYgQ9hkqMCE0mZS+MGTRT1xDHL1P11oMUbal1C1eI9zWcpYkc2mx4rhgsKGNoeLrcLEK&#10;fru3XZ4+f0zz8z41ON/T9vL9rtRo2D8tQATqwz18a79qBSn8X4k3QK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3cxlMQAAADaAAAADwAAAAAAAAAAAAAAAACXAgAAZHJzL2Rv&#10;d25yZXYueG1sUEsFBgAAAAAEAAQA9QAAAIgDAAAAAA==&#10;" path="m1720,0l1825,4,1929,13,2029,29,2129,50,2226,76,2320,108,2412,146,2502,188,2588,236,2672,287,2752,344,2828,406,2901,471,2971,540,3035,613,3096,690,3154,769,3205,853,3253,939,3295,1029,3333,1121,3364,1215,3392,1313,3412,1412,3428,1513,3438,1616,3441,1721,3438,1826,3428,1929,3412,2030,3392,2130,3364,2226,3333,2321,3295,2413,3253,2502,3205,2589,3154,2672,3096,2753,3035,2829,2971,2902,2901,2972,2828,3037,2752,3097,2672,3154,2588,3206,2502,3253,2412,3296,2320,3333,2226,3365,2129,3393,2029,3414,1929,3428,1825,3438,1720,3441,1615,3438,1513,3428,1411,3414,1312,3393,1214,3365,1120,3333,1028,3296,939,3253,852,3206,769,3154,689,3097,612,3037,539,2972,470,2902,405,2829,344,2753,287,2672,235,2589,188,2502,145,2413,108,2321,76,2226,49,2130,28,2030,13,1929,4,1826,,1721,4,1616,13,1513,28,1412,49,1313,76,1215,108,1121,145,1029,188,939,235,853,287,769,344,690,405,613,470,540,539,471,612,406,689,344,769,287,852,236,939,188,1028,146,1120,108,1214,76,1312,50,1411,29,1513,13,1615,4,1720,0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j7pYwwAA&#10;ANoAAAAPAAAAZHJzL2Rvd25yZXYueG1sRI9Li8JAEITvwv6HoRe8yGZiDuJmnQQRAoLrwcdhj02m&#10;88BMT8iMGv/9jiB4LKrqK2qVj6YTNxpca1nBPIpBEJdWt1wrOJ+KryUI55E1dpZJwYMc5NnHZIWp&#10;tnc+0O3oaxEg7FJU0Hjfp1K6siGDLrI9cfAqOxj0QQ611APeA9x0MonjhTTYclhosKdNQ+XleDUK&#10;vv/6aj1Ldr/JRcui8nsaC3lVavo5rn9AeBr9O/xqb7WCBTyvhBsgs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j7pYwwAAANoAAAAPAAAAAAAAAAAAAAAAAJcCAABkcnMvZG93&#10;bnJldi54bWxQSwUGAAAAAAQABAD1AAAAhwMAAAAA&#10;" path="m1314,0l1362,3,1407,12,1451,26,1491,46,1530,71,1566,101,1598,134,1664,118,1727,95,1788,65,1845,31,1829,80,1806,125,1779,167,1748,204,1712,238,1675,267,1732,257,1790,242,1844,223,1898,200,1865,251,1829,298,1790,342,1748,384,1704,421,1705,477,1703,540,1699,603,1690,666,1679,730,1665,794,1647,858,1626,920,1603,982,1576,1042,1547,1102,1514,1160,1479,1215,1440,1270,1398,1322,1353,1371,1306,1417,1256,1461,1202,1502,1146,1540,1087,1573,1025,1604,961,1630,893,1652,823,1669,751,1681,676,1690,597,1692,515,1688,435,1679,357,1663,281,1641,206,1614,135,1581,66,1543,,1500,46,1504,93,1506,160,1503,226,1494,291,1478,353,1457,413,1431,470,1399,525,1364,576,1323,531,1319,487,1309,444,1295,404,1275,367,1251,332,1222,301,1190,272,1153,248,1114,228,1072,213,1027,249,1032,286,1034,322,1032,355,1028,389,1019,345,1007,304,989,265,966,228,939,195,907,166,873,139,834,117,792,100,747,87,700,79,652,77,600,77,595,117,616,160,633,205,643,252,649,219,620,189,590,161,555,137,518,117,477,101,434,89,389,82,342,80,292,82,246,88,201,98,158,114,118,132,78,182,141,236,199,293,255,354,305,417,350,484,391,553,428,625,458,700,483,776,503,855,517,934,524,927,477,925,426,928,373,936,322,951,273,970,226,994,182,1023,144,1056,108,1091,77,1131,49,1173,29,1218,13,1265,3,1314,0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198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4FF5A8E" w14:textId="77777777" w:rsidR="00C2098A" w:rsidRDefault="00C2098A" w:rsidP="00684488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342A0158" wp14:editId="4A825606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mv="urn:schemas-microsoft-com:mac:vml" xmlns:mo="http://schemas.microsoft.com/office/mac/office/2008/main">
                <w:pict>
                  <v:group w14:anchorId="3A834B22" id="Group 10" o:spid="_x0000_s1026" alt="Telephone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DkmcPA+wAAAOEBAAATAAAAAAAAAAAAAAAAAAAA&#10;AABbQ29udGVudF9UeXBlc10ueG1sUEsBAi0AFAAGAAgAAAAhACOyauHXAAAAlAEAAAsAAAAAAAAA&#10;AAAAAAAALAEAAF9yZWxzLy5yZWxzUEsBAi0AFAAGAAgAAAAhAKWKNNssEQAAsV0AAA4AAAAAAAAA&#10;AAAAAAAALAIAAGRycy9lMm9Eb2MueG1sUEsBAi0AFAAGAAgAAAAhAGhHG9DYAAAAAwEAAA8AAAAA&#10;AAAAAAAAAAAAhBMAAGRycy9kb3ducmV2LnhtbFBLBQYAAAAABAAEAPMAAACJ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YshwQAA&#10;ANsAAAAPAAAAZHJzL2Rvd25yZXYueG1sRI9BawJBDIXvBf/DEMFbnbVgK6ujiCC1l0JVPIeduLu4&#10;k6w7o67/vjkUekt4L+99Waz60Jg7dbEWdjAZZ2CIC/E1lw6Oh+3rDExMyB4bYXLwpAir5eBlgbmX&#10;B//QfZ9KoyEcc3RQpdTm1saiooBxLC2xamfpAiZdu9L6Dh8aHhr7lmXvNmDN2lBhS5uKisv+Fhz4&#10;wtNUPm/yFWYf4bS5Zt9ij86Nhv16DiZRn/7Nf9c7r/hKr7/oAHb5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BmLIcEAAADbAAAADwAAAAAAAAAAAAAAAACXAgAAZHJzL2Rvd25y&#10;ZXYueG1sUEsFBgAAAAAEAAQA9QAAAIUDAAAAAA==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,1725,3,1619,13,1517,28,1415,49,1316,75,1218,108,1123,146,1031,189,941,236,854,288,771,345,690,405,613,471,541,540,471,614,406,690,344,771,287,855,235,941,188,1031,145,1123,108,1218,76,1315,48,1415,28,1516,12,1620,3,1725,0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wtjpwQAA&#10;ANsAAAAPAAAAZHJzL2Rvd25yZXYueG1sRE/NisIwEL4L+w5hFrzImvqDlmqU3UXRgx50fYChGdti&#10;MylJVuvbG0HwNh/f78yXranFlZyvLCsY9BMQxLnVFRcKTn/rrxSED8gaa8uk4E4elouPzhwzbW98&#10;oOsxFCKGsM9QQRlCk0np85IM+r5tiCN3ts5giNAVUju8xXBTy2GSTKTBimNDiQ39lpRfjv9GQU/u&#10;L5vxaSRTvftZTdIwdYf1VKnuZ/s9AxGoDW/xy73Vcf4Anr/EA+Ti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cLY6cEAAADbAAAADwAAAAAAAAAAAAAAAACXAgAAZHJzL2Rvd25y&#10;ZXYueG1sUEsFBgAAAAAEAAQA9QAAAIUDAAAAAA==&#10;" path="m295,0l709,495,682,529,653,560,623,589,593,617,560,641,527,661,492,676,500,691,510,710,524,733,541,759,559,789,582,823,608,860,637,898,668,938,703,980,741,1024,781,1068,825,1113,873,1158,923,1202,976,1246,1033,1289,1092,1331,1155,1371,1220,1408,1241,1369,1266,1330,1295,1291,1328,1254,1364,1220,1401,1188,1894,1594,1877,1617,1856,1640,1833,1663,1808,1686,1780,1708,1752,1730,1723,1751,1694,1771,1664,1791,1636,1808,1608,1825,1582,1841,1557,1855,1536,1867,1518,1878,1502,1885,1490,1891,1483,1895,1480,1896,1439,1881,1396,1864,1352,1847,1305,1828,1257,1808,1208,1786,1157,1763,1105,1739,1053,1712,999,1684,945,1652,890,1619,835,1583,779,1545,724,1503,669,1458,615,1409,560,1358,506,1304,454,1245,401,1182,350,1116,301,1045,253,971,205,891,160,807,117,718,77,624,37,526,,421,32,356,63,298,93,246,123,200,151,159,178,122,203,92,225,66,245,45,263,28,277,16,287,6,293,1,295,0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952" w:type="dxa"/>
          <w:gridSpan w:val="2"/>
          <w:tcMar>
            <w:top w:w="648" w:type="dxa"/>
            <w:left w:w="115" w:type="dxa"/>
            <w:bottom w:w="0" w:type="dxa"/>
            <w:right w:w="115" w:type="dxa"/>
          </w:tcMar>
        </w:tcPr>
        <w:p w14:paraId="7341BE4B" w14:textId="77777777" w:rsidR="00C2098A" w:rsidRDefault="00C2098A" w:rsidP="00684488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052B01D8" wp14:editId="5DF270E4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mv="urn:schemas-microsoft-com:mac:vml" xmlns:mo="http://schemas.microsoft.com/office/mac/office/2008/main">
                <w:pict>
                  <v:group w14:anchorId="75C14BF1" id="Group 16" o:spid="_x0000_s1026" alt="LinkedIn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3gMUwgAA&#10;ANsAAAAPAAAAZHJzL2Rvd25yZXYueG1sRE9La8JAEL4L/odlhF6k7tpCH9FVpFSqR00C7W3Ijkkw&#10;OxuzW03/vSsUvM3H95z5sreNOFPna8caphMFgrhwpuZSQ5auH99A+IBssHFMGv7Iw3IxHMwxMe7C&#10;OzrvQyliCPsENVQhtImUvqjIop+4ljhyB9dZDBF2pTQdXmK4beSTUi/SYs2xocKWPioqjvtfq+FT&#10;1aevn/zdbccqzWi7/sbXfKP1w6hfzUAE6sNd/O/emDj/GW6/xAPk4go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/eAxTCAAAA2wAAAA8AAAAAAAAAAAAAAAAAlwIAAGRycy9kb3du&#10;cmV2LnhtbFBLBQYAAAAABAAEAPUAAACGAwAAAAA=&#10;" path="m1725,0l1725,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,1726,3,1620,13,1518,28,1416,49,1317,75,1219,108,1124,146,1032,189,942,236,855,288,772,345,691,405,614,471,542,540,472,614,407,690,345,771,288,855,236,941,189,1031,146,1123,109,1218,77,1315,49,1415,29,1516,13,1620,4,1725,0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qj+uwwAA&#10;ANsAAAAPAAAAZHJzL2Rvd25yZXYueG1sRE9Na8JAEL0L/odlhF6kbpQikrqKKIKiFatWPI7ZMQlm&#10;Z0N21fjvu4WCt3m8zxmOa1OIO1Uut6yg24lAECdW55wqOOzn7wMQziNrLCyTgic5GI+ajSHG2j74&#10;m+47n4oQwi5GBZn3ZSylSzIy6Dq2JA7cxVYGfYBVKnWFjxBuCtmLor40mHNoyLCkaUbJdXczCibn&#10;dr3czNb0nK365c/yy6xP26NSb6168gnCU+1f4n/3Qof5H/D3SzhAjn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qj+uwwAAANsAAAAPAAAAAAAAAAAAAAAAAJcCAABkcnMvZG93&#10;bnJldi54bWxQSwUGAAAAAAQABAD1AAAAhwMAAAAA&#10;" path="m27,537l362,537,362,1615,27,1615,27,537xm1217,509l1268,511,1314,517,1357,526,1396,538,1430,553,1462,571,1489,593,1514,617,1535,643,1554,673,1569,704,1582,738,1593,773,1601,811,1609,851,1613,892,1616,934,1618,978,1619,1023,1619,1615,1284,1615,1284,1091,1284,1066,1283,1042,1282,1018,1281,993,1278,969,1273,945,1268,922,1261,901,1251,881,1240,862,1226,845,1208,832,1189,820,1166,812,1139,807,1109,805,1076,807,1047,812,1021,820,999,831,979,845,963,861,949,880,937,901,929,923,921,947,916,972,912,998,910,1026,908,1054,908,1082,908,1615,573,1615,573,537,894,537,894,684,899,684,913,660,930,638,950,615,973,594,999,574,1028,556,1060,541,1095,527,1133,518,1173,511,1217,509xm195,0l229,3,263,12,293,26,320,45,343,69,362,97,377,126,386,159,389,194,386,230,377,262,362,292,343,320,320,343,293,363,263,376,229,386,195,389,160,386,127,376,96,363,69,343,46,320,27,292,12,262,3,230,,194,3,159,12,126,27,97,46,69,69,45,96,26,127,12,160,3,195,0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DB6DE3" w14:paraId="07CE9256" w14:textId="77777777" w:rsidTr="00DB6DE3">
      <w:tc>
        <w:tcPr>
          <w:tcW w:w="2545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 Address:"/>
            <w:tag w:val="Email Address:"/>
            <w:id w:val="-627010856"/>
            <w:placeholder>
              <w:docPart w:val="801EEEC66C0C4845AECA0E804E029F4C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535D614A" w14:textId="77777777" w:rsidR="00684488" w:rsidRPr="00CA3DF1" w:rsidRDefault="00454DA9" w:rsidP="00811117">
              <w:pPr>
                <w:pStyle w:val="Footer"/>
              </w:pPr>
              <w:r>
                <w:rPr>
                  <w:lang w:val="en-GB"/>
                </w:rPr>
                <w:t>admin@ki6i.com</w:t>
              </w:r>
            </w:p>
          </w:sdtContent>
        </w:sdt>
      </w:tc>
      <w:tc>
        <w:tcPr>
          <w:tcW w:w="2696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D2E60988CDFEDF4EAA0694A08C070FD0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06A2B8D" w14:textId="77777777" w:rsidR="00684488" w:rsidRPr="00C2098A" w:rsidRDefault="00454DA9" w:rsidP="00811117">
              <w:pPr>
                <w:pStyle w:val="Footer"/>
              </w:pPr>
              <w:r>
                <w:rPr>
                  <w:lang w:val="en-GB"/>
                </w:rPr>
                <w:t>#ki6i</w:t>
              </w:r>
            </w:p>
          </w:sdtContent>
        </w:sdt>
      </w:tc>
      <w:tc>
        <w:tcPr>
          <w:tcW w:w="2268" w:type="dxa"/>
          <w:gridSpan w:val="2"/>
          <w:tcMar>
            <w:top w:w="144" w:type="dxa"/>
            <w:left w:w="115" w:type="dxa"/>
            <w:right w:w="115" w:type="dxa"/>
          </w:tcMar>
        </w:tcPr>
        <w:sdt>
          <w:sdtPr>
            <w:alias w:val="Telephone No.:"/>
            <w:tag w:val="Telephone No.:"/>
            <w:id w:val="617408819"/>
            <w:placeholder>
              <w:docPart w:val="556762BED7CC4241A7E2D20A7BE3A511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441587A1" w14:textId="2E92D418" w:rsidR="00684488" w:rsidRPr="00C2098A" w:rsidRDefault="00DB6DE3" w:rsidP="00811117">
              <w:pPr>
                <w:pStyle w:val="Footer"/>
              </w:pPr>
              <w:r>
                <w:rPr>
                  <w:lang w:val="en-GB"/>
                </w:rPr>
                <w:t>+</w:t>
              </w:r>
              <w:r w:rsidR="00454DA9">
                <w:rPr>
                  <w:lang w:val="en-GB"/>
                </w:rPr>
                <w:t>45 52 64 93 73</w:t>
              </w:r>
            </w:p>
          </w:sdtContent>
        </w:sdt>
      </w:tc>
      <w:tc>
        <w:tcPr>
          <w:tcW w:w="2669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EEDA6966FC349445BB9070EFE2BEDFF5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0901094D" w14:textId="5DD8E223" w:rsidR="00684488" w:rsidRPr="00C2098A" w:rsidRDefault="00DB6DE3" w:rsidP="00811117">
              <w:pPr>
                <w:pStyle w:val="Footer"/>
              </w:pPr>
              <w:r>
                <w:rPr>
                  <w:lang w:val="en-GB"/>
                </w:rPr>
                <w:t>linkedin.com/in/ki6i90</w:t>
              </w:r>
            </w:p>
          </w:sdtContent>
        </w:sdt>
      </w:tc>
    </w:tr>
  </w:tbl>
  <w:p w14:paraId="1AD0AC09" w14:textId="69348BD9" w:rsidR="00C2098A" w:rsidRDefault="00C2098A" w:rsidP="00217980">
    <w:pPr>
      <w:pStyle w:val="Footer"/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45"/>
      <w:gridCol w:w="2545"/>
      <w:gridCol w:w="2423"/>
      <w:gridCol w:w="121"/>
      <w:gridCol w:w="2544"/>
    </w:tblGrid>
    <w:tr w:rsidR="00217980" w14:paraId="73E3FB6D" w14:textId="77777777" w:rsidTr="00454DA9">
      <w:tc>
        <w:tcPr>
          <w:tcW w:w="254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71B0AD4" w14:textId="77777777" w:rsidR="00217980" w:rsidRDefault="00217980" w:rsidP="00217980">
          <w:pPr>
            <w:pStyle w:val="Footer"/>
          </w:pPr>
          <w:r w:rsidRPr="00CA3DF1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38E1C839" wp14:editId="48CB140A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mv="urn:schemas-microsoft-com:mac:vml" xmlns:mo="http://schemas.microsoft.com/office/mac/office/2008/main">
                <w:pict>
                  <v:group w14:anchorId="781A632C" id="Group 102" o:spid="_x0000_s1026" alt="Email icon" style="width:25.9pt;height:25.9pt;mso-position-horizontal-relative:char;mso-position-vertical-relative:line" coordsize="734576,7345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">
                    <o:lock v:ext="edit" aspectratio="t"/>
                    <v:oval id="Oval 28" o:spid="_x0000_s1027" style="position:absolute;width:734576;height:7345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AV6kwAAA&#10;ANsAAAAPAAAAZHJzL2Rvd25yZXYueG1sRE/Pa8IwFL4P9j+EN/AybGphQ6pRymDgQdxWxfOjebZh&#10;zUuXxFr/++Uw2PHj+73eTrYXI/lgHCtYZDkI4sZpw62C0/F9vgQRIrLG3jEpuFOA7ebxYY2ldjf+&#10;orGOrUghHEpU0MU4lFKGpiOLIXMDceIuzluMCfpWao+3FG57WeT5q7RoODV0ONBbR813fbUKnr2s&#10;Jn94kT9sW/Ox31lTfZ6Vmj1N1QpEpCn+i//cO62gSGPTl/Q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AV6kwAAAANsAAAAPAAAAAAAAAAAAAAAAAJcCAABkcnMvZG93bnJl&#10;di54bWxQSwUGAAAAAAQABAD1AAAAhAMAAAAA&#10;" fillcolor="#ea4e4e [3204]" stroked="f" strokeweight="1pt">
                      <v:stroke joinstyle="miter"/>
                    </v:oval>
                    <v:group id="Group 29" o:spid="_x0000_s1028" style="position:absolute;left:163954;top:245845;width:406667;height:242889" coordorigin="163954,245844" coordsize="727861,4347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    <v:shape id="Freeform 30" o:spid="_x0000_s1029" style="position:absolute;left:163954;top:471541;width:727861;height:209029;flip:y;visibility:visible;mso-wrap-style:square;v-text-anchor:middle" coordsize="785097,2090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L1RFwQAA&#10;ANsAAAAPAAAAZHJzL2Rvd25yZXYueG1sRE/Pa8IwFL4P/B/CE3Zb0zkQ6UxlTJx6mzq3Hh/NW1va&#10;vGRN1O6/NwfB48f3e74YTCfO1PvGsoLnJAVBXFrdcKXg67B6moHwAVljZ5kU/JOHRT56mGOm7YV3&#10;dN6HSsQQ9hkqqENwmZS+rMmgT6wjjtyv7Q2GCPtK6h4vMdx0cpKmU2mw4dhQo6P3msp2fzIKXMFd&#10;+/nNx7/j+mMp24kr1j9bpR7Hw9sriEBDuItv7o1W8BLXxy/xB8j8C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y9URcEAAADbAAAADwAAAAAAAAAAAAAAAACXAgAAZHJzL2Rvd25y&#10;ZXYueG1sUEsFBgAAAAAEAAQA9QAAAIUDAAAAAA==&#10;" path="m287158,209029l392549,138910,500509,209029,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99;top:338416;width:372486;height:243343;rotation:-90;flip: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JHSkxAAA&#10;ANsAAAAPAAAAZHJzL2Rvd25yZXYueG1sRI/NasMwEITvhbyD2EIvJZHTNiY4lkMoTck1f5DcFmtj&#10;O5VWxlJj9+2rQiHHYWa+YfLlYI24UecbxwqmkwQEcel0w5WCw349noPwAVmjcUwKfsjDshg95Jhp&#10;1/OWbrtQiQhhn6GCOoQ2k9KXNVn0E9cSR+/iOoshyq6SusM+wq2RL0mSSosNx4UaW3qvqfzafVsF&#10;p+fzp+l1ujEfV3NyW318S2drpZ4eh9UCRKAh3MP/7Y1W8DqFvy/xB8ji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CR0pMQAAADbAAAADwAAAAAAAAAAAAAAAACXAgAAZHJzL2Rv&#10;d25yZXYueG1sUEsFBgAAAAAEAAQA9QAAAIgDAAAAAA=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717;top:341263;width:372486;height:243343;rotation:-90;flip:x 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NKAVxQAA&#10;ANsAAAAPAAAAZHJzL2Rvd25yZXYueG1sRI9Ba8JAFITvQv/D8gQvohsVRVNX0YAgQg/aonh7ZF+T&#10;YPZtml1N/PddodDjMDPfMMt1a0rxoNoVlhWMhhEI4tTqgjMFX5+7wRyE88gaS8uk4EkO1qu3zhJj&#10;bRs+0uPkMxEg7GJUkHtfxVK6NCeDbmgr4uB929qgD7LOpK6xCXBTynEUzaTBgsNCjhUlOaW3090o&#10;uPSbWflznU7PSbJtjyP3sTk8F0r1uu3mHYSn1v+H/9p7rWAyhteX8APk6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k0oBXFAAAA2wAAAA8AAAAAAAAAAAAAAAAAlwIAAGRycy9k&#10;b3ducmV2LnhtbFBLBQYAAAAABAAEAPUAAACJAwAAAAA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0l0,21600,21600,21600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12;top:245844;width:723102;height:264827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Iw4FwQAA&#10;ANsAAAAPAAAAZHJzL2Rvd25yZXYueG1sRI9Ba8JAFITvBf/D8gRvdWMCVaKrWEHoVdveH9nXJLj7&#10;Nu5uk9Rf7xYEj8PMfMNsdqM1oicfWscKFvMMBHHldMu1gq/P4+sKRIjIGo1jUvBHAXbbycsGS+0G&#10;PlF/jrVIEA4lKmhi7EopQ9WQxTB3HXHyfpy3GJP0tdQehwS3RuZZ9iYttpwWGuzo0FB1Of9aBe/L&#10;YSUv3zkvh1uW+7wwxbU3Ss2m434NItIYn+FH+0MrKAr4/5J+gNze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yMOBcEAAADbAAAADwAAAAAAAAAAAAAAAACXAgAAZHJzL2Rvd25y&#10;ZXYueG1sUEsFBgAAAAAEAAQA9QAAAIUDAAAAAA=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54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37B6DCF" w14:textId="77777777" w:rsidR="00217980" w:rsidRDefault="00217980" w:rsidP="00217980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31CC9B9A" wp14:editId="117A1FDD">
                    <wp:extent cx="329184" cy="329184"/>
                    <wp:effectExtent l="0" t="0" r="13970" b="13970"/>
                    <wp:docPr id="34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mv="urn:schemas-microsoft-com:mac:vml" xmlns:mo="http://schemas.microsoft.com/office/mac/office/2008/main">
                <w:pict>
                  <v:group w14:anchorId="0229C18F" id="Group 4" o:spid="_x0000_s1026" alt="Twitter icon" style="width:25.9pt;height:25.9pt;mso-position-horizontal-relative:char;mso-position-vertical-relative:line" coordsize="430,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OSZw8D7AAAA4QEAABMAAAAAAAAAAAAAAAAAAAAAAFtDb250ZW50X1R5cGVzXS54bWxQ&#10;SwECLQAUAAYACAAAACEAI7Jq4dcAAACUAQAACwAAAAAAAAAAAAAAAAAsAQAAX3JlbHMvLnJlbHNQ&#10;SwECLQAUAAYACAAAACEAcN4BtKUSAAAYZQAADgAAAAAAAAAAAAAAAAAs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v6ZExgAA&#10;ANsAAAAPAAAAZHJzL2Rvd25yZXYueG1sRI9Ba8JAFITvhf6H5Qm91Y2tFUldpbQV24NCVDy/Zp/Z&#10;0OzbNLvG1F/vCoLHYWa+YSazzlaipcaXjhUM+gkI4tzpkgsF2838cQzCB2SNlWNS8E8eZtP7uwmm&#10;2h05o3YdChEh7FNUYEKoUyl9bsii77uaOHp711gMUTaF1A0eI9xW8ilJRtJiyXHBYE3vhvLf9cEq&#10;OLXfi2z48TPIdsuhwdGSPg9/K6Ueet3bK4hAXbiFr+0vreD5BS5f4g+Q0zM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zv6ZExgAAANsAAAAPAAAAAAAAAAAAAAAAAJcCAABkcnMv&#10;ZG93bnJldi54bWxQSwUGAAAAAAQABAD1AAAAigMAAAAA&#10;" path="m1720,0l1825,4,1929,13,2029,29,2129,50,2226,76,2320,108,2412,146,2502,188,2588,236,2672,287,2752,344,2828,406,2901,471,2971,540,3035,613,3096,690,3154,769,3205,853,3253,939,3295,1029,3333,1121,3364,1215,3392,1313,3412,1412,3428,1513,3438,1616,3441,1721,3438,1826,3428,1929,3412,2030,3392,2130,3364,2226,3333,2321,3295,2413,3253,2502,3205,2589,3154,2672,3096,2753,3035,2829,2971,2902,2901,2972,2828,3037,2752,3097,2672,3154,2588,3206,2502,3253,2412,3296,2320,3333,2226,3365,2129,3393,2029,3414,1929,3428,1825,3438,1720,3441,1615,3438,1513,3428,1411,3414,1312,3393,1214,3365,1120,3333,1028,3296,939,3253,852,3206,769,3154,689,3097,612,3037,539,2972,470,2902,405,2829,344,2753,287,2672,235,2589,188,2502,145,2413,108,2321,76,2226,49,2130,28,2030,13,1929,4,1826,,1721,4,1616,13,1513,28,1412,49,1313,76,1215,108,1121,145,1029,188,939,235,853,287,769,344,690,405,613,470,540,539,471,612,406,689,344,769,287,852,236,939,188,1028,146,1120,108,1214,76,1312,50,1411,29,1513,13,1615,4,1720,0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7aPnxAAA&#10;ANsAAAAPAAAAZHJzL2Rvd25yZXYueG1sRI9La8MwEITvhf4HsYVeSiLXhZA4kU0oGApJD3kcclys&#10;9YNYK2MptvPvo0Ihx2FmvmE22WRaMVDvGssKPucRCOLC6oYrBedTPluCcB5ZY2uZFNzJQZa+vmww&#10;0XbkAw1HX4kAYZeggtr7LpHSFTUZdHPbEQevtL1BH2RfSd3jGOCmlXEULaTBhsNCjR1911Rcjzej&#10;YHXpyu1HvNvHVy3z0v/SlMubUu9v03YNwtPkn+H/9o9W8LWAvy/hB8j0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+2j58QAAADbAAAADwAAAAAAAAAAAAAAAACXAgAAZHJzL2Rv&#10;d25yZXYueG1sUEsFBgAAAAAEAAQA9QAAAIgDAAAAAA==&#10;" path="m1314,0l1362,3,1407,12,1451,26,1491,46,1530,71,1566,101,1598,134,1664,118,1727,95,1788,65,1845,31,1829,80,1806,125,1779,167,1748,204,1712,238,1675,267,1732,257,1790,242,1844,223,1898,200,1865,251,1829,298,1790,342,1748,384,1704,421,1705,477,1703,540,1699,603,1690,666,1679,730,1665,794,1647,858,1626,920,1603,982,1576,1042,1547,1102,1514,1160,1479,1215,1440,1270,1398,1322,1353,1371,1306,1417,1256,1461,1202,1502,1146,1540,1087,1573,1025,1604,961,1630,893,1652,823,1669,751,1681,676,1690,597,1692,515,1688,435,1679,357,1663,281,1641,206,1614,135,1581,66,1543,,1500,46,1504,93,1506,160,1503,226,1494,291,1478,353,1457,413,1431,470,1399,525,1364,576,1323,531,1319,487,1309,444,1295,404,1275,367,1251,332,1222,301,1190,272,1153,248,1114,228,1072,213,1027,249,1032,286,1034,322,1032,355,1028,389,1019,345,1007,304,989,265,966,228,939,195,907,166,873,139,834,117,792,100,747,87,700,79,652,77,600,77,595,117,616,160,633,205,643,252,649,219,620,189,590,161,555,137,518,117,477,101,434,89,389,82,342,80,292,82,246,88,201,98,158,114,118,132,78,182,141,236,199,293,255,354,305,417,350,484,391,553,428,625,458,700,483,776,503,855,517,934,524,927,477,925,426,928,373,936,322,951,273,970,226,994,182,1023,144,1056,108,1091,77,1131,49,1173,29,1218,13,1265,3,1314,0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544" w:type="dxa"/>
          <w:gridSpan w:val="2"/>
          <w:tcMar>
            <w:top w:w="648" w:type="dxa"/>
            <w:left w:w="115" w:type="dxa"/>
            <w:bottom w:w="0" w:type="dxa"/>
            <w:right w:w="115" w:type="dxa"/>
          </w:tcMar>
        </w:tcPr>
        <w:p w14:paraId="113095B7" w14:textId="77777777" w:rsidR="00217980" w:rsidRDefault="00217980" w:rsidP="00217980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15252E9D" wp14:editId="4E7A01E5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mv="urn:schemas-microsoft-com:mac:vml" xmlns:mo="http://schemas.microsoft.com/office/mac/office/2008/main">
                <w:pict>
                  <v:group w14:anchorId="7FDCD49D" id="Group 10" o:spid="_x0000_s1026" alt="Telephone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DkmcPA+wAAAOEBAAATAAAAAAAAAAAAAAAA&#10;AAAAAABbQ29udGVudF9UeXBlc10ueG1sUEsBAi0AFAAGAAgAAAAhACOyauHXAAAAlAEAAAsAAAAA&#10;AAAAAAAAAAAALAEAAF9yZWxzLy5yZWxzUEsBAi0AFAAGAAgAAAAhALFj1SAvEQAAsl0AAA4AAAAA&#10;AAAAAAAAAAAALA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2ttHwAAA&#10;ANsAAAAPAAAAZHJzL2Rvd25yZXYueG1sRE9Na8JAEL0L/odlhN50o6U2pK4iQml7KZiGnofsmASz&#10;MzG7Jum/7x4KPT7e9+4wuVYN1PtG2MB6lYAiLsU2XBkovl6XKSgfkC22wmTghzwc9vPZDjMrI59p&#10;yEOlYgj7DA3UIXSZ1r6syaFfSUccuYv0DkOEfaVtj2MMd63eJMlWO2w4NtTY0amm8prfnQFbWnqS&#10;t7t8uPTZfZ9uyafowpiHxXR8ARVoCv/iP/e7NfAYx8Yv8Qfo/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2ttHwAAAANsAAAAPAAAAAAAAAAAAAAAAAJcCAABkcnMvZG93bnJl&#10;di54bWxQSwUGAAAAAAQABAD1AAAAhAMAAAAA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,1725,3,1619,13,1517,28,1415,49,1316,75,1218,108,1123,146,1031,189,941,236,854,288,771,345,690,405,613,471,541,540,471,614,406,690,344,771,287,855,235,941,188,1031,145,1123,108,1218,76,1315,48,1415,28,1516,12,1620,3,1725,0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AYiPxQAA&#10;ANsAAAAPAAAAZHJzL2Rvd25yZXYueG1sRI9Ba8JAFITvBf/D8gQvpdmoRdOYVVqp1IMetP6AR/Y1&#10;CWbfht1V03/vCoUeh5n5hilWvWnFlZxvLCsYJykI4tLqhisFp+/NSwbCB2SNrWVS8EseVsvBU4G5&#10;tjc+0PUYKhEh7HNUUIfQ5VL6siaDPrEdcfR+rDMYonSV1A5vEW5aOUnTmTTYcFyosaN1TeX5eDEK&#10;nuX+/PV6mspM7z4+Z1mYu8NmrtRo2L8vQATqw3/4r73VCqZv8PgSf4Bc3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ABiI/FAAAA2wAAAA8AAAAAAAAAAAAAAAAAlwIAAGRycy9k&#10;b3ducmV2LnhtbFBLBQYAAAAABAAEAPUAAACJAwAAAAA=&#10;" path="m295,0l709,495,682,529,653,560,623,589,593,617,560,641,527,661,492,676,500,691,510,710,524,733,541,759,559,789,582,823,608,860,637,898,668,938,703,980,741,1024,781,1068,825,1113,873,1158,923,1202,976,1246,1033,1289,1092,1331,1155,1371,1220,1408,1241,1369,1266,1330,1295,1291,1328,1254,1364,1220,1401,1188,1894,1594,1877,1617,1856,1640,1833,1663,1808,1686,1780,1708,1752,1730,1723,1751,1694,1771,1664,1791,1636,1808,1608,1825,1582,1841,1557,1855,1536,1867,1518,1878,1502,1885,1490,1891,1483,1895,1480,1896,1439,1881,1396,1864,1352,1847,1305,1828,1257,1808,1208,1786,1157,1763,1105,1739,1053,1712,999,1684,945,1652,890,1619,835,1583,779,1545,724,1503,669,1458,615,1409,560,1358,506,1304,454,1245,401,1182,350,1116,301,1045,253,971,205,891,160,807,117,718,77,624,37,526,,421,32,356,63,298,93,246,123,200,151,159,178,122,203,92,225,66,245,45,263,28,277,16,287,6,293,1,295,0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54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FEC3618" w14:textId="77777777" w:rsidR="00217980" w:rsidRDefault="00217980" w:rsidP="00217980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39A78542" wp14:editId="6AB0115C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mv="urn:schemas-microsoft-com:mac:vml" xmlns:mo="http://schemas.microsoft.com/office/mac/office/2008/main">
                <w:pict>
                  <v:group w14:anchorId="184F057D" id="Group 16" o:spid="_x0000_s1026" alt="LinkedIn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8xflxQAA&#10;ANsAAAAPAAAAZHJzL2Rvd25yZXYueG1sRI9Ba8JAFITvQv/D8gq9iNm1lFZjVpFSqR41Cnp7ZF+T&#10;0OzbmN1q+u9dodDjMDPfMNmit424UOdrxxrGiQJBXDhTc6lhn69GExA+IBtsHJOGX/KwmD8MMkyN&#10;u/KWLrtQighhn6KGKoQ2ldIXFVn0iWuJo/flOoshyq6UpsNrhNtGPiv1Ki3WHBcqbOm9ouJ792M1&#10;fKj6/Hk6TN1mqPI9bVZHfDustX567JczEIH68B/+a6+Nhpcx3L/EHyDn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PzF+XFAAAA2wAAAA8AAAAAAAAAAAAAAAAAlwIAAGRycy9k&#10;b3ducmV2LnhtbFBLBQYAAAAABAAEAPUAAACJAwAAAAA=&#10;" path="m1725,0l1725,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,1726,3,1620,13,1518,28,1416,49,1317,75,1219,108,1124,146,1032,189,942,236,855,288,772,345,691,405,614,471,542,540,472,614,407,690,345,771,288,855,236,941,189,1031,146,1123,109,1218,77,1315,49,1415,29,1516,13,1620,4,1725,0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vC1cxgAA&#10;ANsAAAAPAAAAZHJzL2Rvd25yZXYueG1sRI/dasJAFITvBd9hOUJvpG4UkZK6iiiC4g9tWqWXp9lj&#10;EsyeDdlV49t3BaGXw8x8w4ynjSnFlWpXWFbQ70UgiFOrC84UfH8tX99AOI+ssbRMCu7kYDppt8YY&#10;a3vjT7omPhMBwi5GBbn3VSylS3My6Hq2Ig7eydYGfZB1JnWNtwA3pRxE0UgaLDgs5FjRPKf0nFyM&#10;gtlvt1nvF1u6Lzaj6rDeme3Px1Gpl04zewfhqfH/4Wd7pRUMB/D4En6AnPw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JvC1cxgAAANsAAAAPAAAAAAAAAAAAAAAAAJcCAABkcnMv&#10;ZG93bnJldi54bWxQSwUGAAAAAAQABAD1AAAAigMAAAAA&#10;" path="m27,537l362,537,362,1615,27,1615,27,537xm1217,509l1268,511,1314,517,1357,526,1396,538,1430,553,1462,571,1489,593,1514,617,1535,643,1554,673,1569,704,1582,738,1593,773,1601,811,1609,851,1613,892,1616,934,1618,978,1619,1023,1619,1615,1284,1615,1284,1091,1284,1066,1283,1042,1282,1018,1281,993,1278,969,1273,945,1268,922,1261,901,1251,881,1240,862,1226,845,1208,832,1189,820,1166,812,1139,807,1109,805,1076,807,1047,812,1021,820,999,831,979,845,963,861,949,880,937,901,929,923,921,947,916,972,912,998,910,1026,908,1054,908,1082,908,1615,573,1615,573,537,894,537,894,684,899,684,913,660,930,638,950,615,973,594,999,574,1028,556,1060,541,1095,527,1133,518,1173,511,1217,509xm195,0l229,3,263,12,293,26,320,45,343,69,362,97,377,126,386,159,389,194,386,230,377,262,362,292,343,320,320,343,293,363,263,376,229,386,195,389,160,386,127,376,96,363,69,343,46,320,27,292,12,262,3,230,,194,3,159,12,126,27,97,46,69,69,45,96,26,127,12,160,3,195,0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733499D9" w14:textId="77777777" w:rsidTr="00454DA9">
      <w:trPr>
        <w:trHeight w:val="181"/>
      </w:trPr>
      <w:tc>
        <w:tcPr>
          <w:tcW w:w="2545" w:type="dxa"/>
          <w:tcMar>
            <w:top w:w="144" w:type="dxa"/>
            <w:left w:w="115" w:type="dxa"/>
            <w:right w:w="115" w:type="dxa"/>
          </w:tcMar>
        </w:tcPr>
        <w:p w14:paraId="0C317418" w14:textId="77777777" w:rsidR="00811117" w:rsidRPr="00CA3DF1" w:rsidRDefault="003D7CBD" w:rsidP="00454DA9">
          <w:pPr>
            <w:pStyle w:val="Footer"/>
          </w:pPr>
          <w:sdt>
            <w:sdtPr>
              <w:alias w:val="Email Address:"/>
              <w:tag w:val="Email Address:"/>
              <w:id w:val="-1689822732"/>
              <w:placeholder>
                <w:docPart w:val="929D6DDB8158EC46B1C4F1C3F8351874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454DA9">
                <w:t>admin@ki6i.com</w:t>
              </w:r>
            </w:sdtContent>
          </w:sdt>
        </w:p>
      </w:tc>
      <w:tc>
        <w:tcPr>
          <w:tcW w:w="2545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081720897"/>
            <w:placeholder>
              <w:docPart w:val="3068F4825DA0BC4BA404374A435DE963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603F7AFC" w14:textId="77777777" w:rsidR="00811117" w:rsidRPr="00C2098A" w:rsidRDefault="00454DA9" w:rsidP="00454DA9">
              <w:pPr>
                <w:pStyle w:val="Footer"/>
              </w:pPr>
              <w:r>
                <w:t>#ki6i</w:t>
              </w:r>
            </w:p>
          </w:sdtContent>
        </w:sdt>
      </w:tc>
      <w:tc>
        <w:tcPr>
          <w:tcW w:w="2423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 No.:"/>
            <w:tag w:val="Telephone No.:"/>
            <w:id w:val="-389655527"/>
            <w:placeholder>
              <w:docPart w:val="171D77FDB222FD49B577C68048039788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7E5DED36" w14:textId="4667A193" w:rsidR="00811117" w:rsidRPr="00C2098A" w:rsidRDefault="00DB6DE3" w:rsidP="00454DA9">
              <w:pPr>
                <w:pStyle w:val="Footer"/>
              </w:pPr>
              <w:r>
                <w:rPr>
                  <w:lang w:val="en-GB"/>
                </w:rPr>
                <w:t>+45 52 64 93 73</w:t>
              </w:r>
            </w:p>
          </w:sdtContent>
        </w:sdt>
      </w:tc>
      <w:tc>
        <w:tcPr>
          <w:tcW w:w="2665" w:type="dxa"/>
          <w:gridSpan w:val="2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placeholder>
              <w:docPart w:val="CFBA625B8775BC4A9891C7FB9FD57E1F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74621E62" w14:textId="325B9662" w:rsidR="00811117" w:rsidRPr="00C2098A" w:rsidRDefault="00DB6DE3" w:rsidP="00DB6DE3">
              <w:pPr>
                <w:pStyle w:val="Footer"/>
              </w:pPr>
              <w:r>
                <w:rPr>
                  <w:lang w:val="en-GB"/>
                </w:rPr>
                <w:t>linkedin.com/in/ki6i90</w:t>
              </w:r>
            </w:p>
          </w:sdtContent>
        </w:sdt>
      </w:tc>
    </w:tr>
  </w:tbl>
  <w:p w14:paraId="43FF0A99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38D16" w14:textId="77777777" w:rsidR="003D7CBD" w:rsidRDefault="003D7CBD" w:rsidP="00713050">
      <w:pPr>
        <w:spacing w:line="240" w:lineRule="auto"/>
      </w:pPr>
      <w:r>
        <w:separator/>
      </w:r>
    </w:p>
  </w:footnote>
  <w:footnote w:type="continuationSeparator" w:id="0">
    <w:p w14:paraId="1E306CE2" w14:textId="77777777" w:rsidR="003D7CBD" w:rsidRDefault="003D7CBD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8C09E" w14:textId="77777777" w:rsidR="004B05B8" w:rsidRDefault="004B05B8">
    <w:pPr>
      <w:pStyle w:val="Header"/>
      <w:rPr>
        <w:lang w:val="da-DK"/>
      </w:rPr>
    </w:pPr>
  </w:p>
  <w:p w14:paraId="2D823FF9" w14:textId="77777777" w:rsidR="004B05B8" w:rsidRDefault="004B05B8">
    <w:pPr>
      <w:pStyle w:val="Header"/>
      <w:rPr>
        <w:lang w:val="da-DK"/>
      </w:rPr>
    </w:pPr>
  </w:p>
  <w:p w14:paraId="78DCED60" w14:textId="77777777" w:rsidR="004B05B8" w:rsidRPr="004B05B8" w:rsidRDefault="004B05B8">
    <w:pPr>
      <w:pStyle w:val="Header"/>
      <w:rPr>
        <w:lang w:val="da-DK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oNotDisplayPageBoundaries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F17"/>
    <w:rsid w:val="00040067"/>
    <w:rsid w:val="00091382"/>
    <w:rsid w:val="000B0619"/>
    <w:rsid w:val="000B61CA"/>
    <w:rsid w:val="000F7610"/>
    <w:rsid w:val="00114ED7"/>
    <w:rsid w:val="00140B0E"/>
    <w:rsid w:val="001458DC"/>
    <w:rsid w:val="001A5CA9"/>
    <w:rsid w:val="001B2AC1"/>
    <w:rsid w:val="001B403A"/>
    <w:rsid w:val="001C4052"/>
    <w:rsid w:val="001F0158"/>
    <w:rsid w:val="00217980"/>
    <w:rsid w:val="00223BBD"/>
    <w:rsid w:val="00271662"/>
    <w:rsid w:val="0027404F"/>
    <w:rsid w:val="00293B83"/>
    <w:rsid w:val="002B01AB"/>
    <w:rsid w:val="002B091C"/>
    <w:rsid w:val="002C03BA"/>
    <w:rsid w:val="002C2CDD"/>
    <w:rsid w:val="002D45C6"/>
    <w:rsid w:val="002F03FA"/>
    <w:rsid w:val="00313E86"/>
    <w:rsid w:val="00333CD3"/>
    <w:rsid w:val="00340365"/>
    <w:rsid w:val="00342B64"/>
    <w:rsid w:val="00364079"/>
    <w:rsid w:val="003A34EC"/>
    <w:rsid w:val="003B7E9C"/>
    <w:rsid w:val="003C5528"/>
    <w:rsid w:val="003D7CBD"/>
    <w:rsid w:val="003F7D37"/>
    <w:rsid w:val="004077FB"/>
    <w:rsid w:val="00424DD9"/>
    <w:rsid w:val="00454DA9"/>
    <w:rsid w:val="0046104A"/>
    <w:rsid w:val="004717C5"/>
    <w:rsid w:val="004856B6"/>
    <w:rsid w:val="00496111"/>
    <w:rsid w:val="004B05B8"/>
    <w:rsid w:val="00520F38"/>
    <w:rsid w:val="00523479"/>
    <w:rsid w:val="00543DB7"/>
    <w:rsid w:val="005729B0"/>
    <w:rsid w:val="005941B1"/>
    <w:rsid w:val="006306CC"/>
    <w:rsid w:val="00641630"/>
    <w:rsid w:val="00651B6A"/>
    <w:rsid w:val="00677D05"/>
    <w:rsid w:val="00684488"/>
    <w:rsid w:val="006A3CE7"/>
    <w:rsid w:val="006C4C50"/>
    <w:rsid w:val="006D76B1"/>
    <w:rsid w:val="006F47D6"/>
    <w:rsid w:val="00713050"/>
    <w:rsid w:val="00740F17"/>
    <w:rsid w:val="00741125"/>
    <w:rsid w:val="00746F7F"/>
    <w:rsid w:val="007569C1"/>
    <w:rsid w:val="00763832"/>
    <w:rsid w:val="007D2696"/>
    <w:rsid w:val="00811117"/>
    <w:rsid w:val="00841146"/>
    <w:rsid w:val="0088504C"/>
    <w:rsid w:val="00886123"/>
    <w:rsid w:val="0089382B"/>
    <w:rsid w:val="008A1907"/>
    <w:rsid w:val="008C6BCA"/>
    <w:rsid w:val="008C7B50"/>
    <w:rsid w:val="009943A7"/>
    <w:rsid w:val="009B3C40"/>
    <w:rsid w:val="009B4D37"/>
    <w:rsid w:val="009C1B40"/>
    <w:rsid w:val="009F6424"/>
    <w:rsid w:val="00A0642E"/>
    <w:rsid w:val="00A42540"/>
    <w:rsid w:val="00A50939"/>
    <w:rsid w:val="00A6439D"/>
    <w:rsid w:val="00AA6A40"/>
    <w:rsid w:val="00AB3DA8"/>
    <w:rsid w:val="00AC4520"/>
    <w:rsid w:val="00AC5C4D"/>
    <w:rsid w:val="00B35422"/>
    <w:rsid w:val="00B5664D"/>
    <w:rsid w:val="00BA19B8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B70B3"/>
    <w:rsid w:val="00CE18D5"/>
    <w:rsid w:val="00D0128C"/>
    <w:rsid w:val="00D04109"/>
    <w:rsid w:val="00DB6DE3"/>
    <w:rsid w:val="00DD6416"/>
    <w:rsid w:val="00DF4E0A"/>
    <w:rsid w:val="00E02DCD"/>
    <w:rsid w:val="00E12C60"/>
    <w:rsid w:val="00E22E87"/>
    <w:rsid w:val="00E57630"/>
    <w:rsid w:val="00E86C2B"/>
    <w:rsid w:val="00E8723D"/>
    <w:rsid w:val="00EF7409"/>
    <w:rsid w:val="00EF7CC9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3C866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link w:val="Heading5Char"/>
    <w:uiPriority w:val="9"/>
    <w:qFormat/>
    <w:rsid w:val="00CB70B3"/>
    <w:pPr>
      <w:spacing w:before="100" w:beforeAutospacing="1" w:after="100" w:afterAutospacing="1" w:line="240" w:lineRule="auto"/>
      <w:outlineLvl w:val="4"/>
    </w:pPr>
    <w:rPr>
      <w:rFonts w:ascii="Times New Roman" w:hAnsi="Times New Roman" w:cs="Times New Roman"/>
      <w:b/>
      <w:bCs/>
      <w:lang w:val="en-GB" w:eastAsia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49611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CB70B3"/>
    <w:rPr>
      <w:rFonts w:ascii="Times New Roman" w:hAnsi="Times New Roman" w:cs="Times New Roman"/>
      <w:b/>
      <w:bCs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454DA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7D6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7D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2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ser/Library/Containers/com.microsoft.Word/Data/Library/Caches/2057/TM16392737/Polished%20CV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1EEEC66C0C4845AECA0E804E029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75F3D-25B8-5E48-A8A0-7A934376DFE8}"/>
      </w:docPartPr>
      <w:docPartBody>
        <w:p w:rsidR="004C54D8" w:rsidRDefault="00A3647E">
          <w:pPr>
            <w:pStyle w:val="801EEEC66C0C4845AECA0E804E029F4C"/>
          </w:pPr>
          <w:r>
            <w:rPr>
              <w:lang w:bidi="en-GB"/>
            </w:rPr>
            <w:t>Email Address</w:t>
          </w:r>
        </w:p>
      </w:docPartBody>
    </w:docPart>
    <w:docPart>
      <w:docPartPr>
        <w:name w:val="D2E60988CDFEDF4EAA0694A08C070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E6800-5EE2-F34E-990E-9EDE0B2DA5F5}"/>
      </w:docPartPr>
      <w:docPartBody>
        <w:p w:rsidR="004C54D8" w:rsidRDefault="00A3647E">
          <w:pPr>
            <w:pStyle w:val="D2E60988CDFEDF4EAA0694A08C070FD0"/>
          </w:pPr>
          <w:r>
            <w:rPr>
              <w:lang w:bidi="en-GB"/>
            </w:rPr>
            <w:t>Twitter Handle</w:t>
          </w:r>
        </w:p>
      </w:docPartBody>
    </w:docPart>
    <w:docPart>
      <w:docPartPr>
        <w:name w:val="556762BED7CC4241A7E2D20A7BE3A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66248-A5A3-A34F-ABA6-471F030B7DE8}"/>
      </w:docPartPr>
      <w:docPartBody>
        <w:p w:rsidR="004C54D8" w:rsidRDefault="00A3647E">
          <w:pPr>
            <w:pStyle w:val="556762BED7CC4241A7E2D20A7BE3A511"/>
          </w:pPr>
          <w:r>
            <w:rPr>
              <w:lang w:bidi="en-GB"/>
            </w:rPr>
            <w:t>Telephone No.</w:t>
          </w:r>
        </w:p>
      </w:docPartBody>
    </w:docPart>
    <w:docPart>
      <w:docPartPr>
        <w:name w:val="EEDA6966FC349445BB9070EFE2BED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20C86-77B8-124B-B1F2-DC193F8FF46E}"/>
      </w:docPartPr>
      <w:docPartBody>
        <w:p w:rsidR="004C54D8" w:rsidRDefault="00A3647E">
          <w:pPr>
            <w:pStyle w:val="EEDA6966FC349445BB9070EFE2BEDFF5"/>
          </w:pPr>
          <w:r>
            <w:rPr>
              <w:lang w:bidi="en-GB"/>
            </w:rPr>
            <w:t>LinkedIn URL</w:t>
          </w:r>
        </w:p>
      </w:docPartBody>
    </w:docPart>
    <w:docPart>
      <w:docPartPr>
        <w:name w:val="929D6DDB8158EC46B1C4F1C3F8351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3D581-D127-B14B-8D74-3F4C0C7C7D66}"/>
      </w:docPartPr>
      <w:docPartBody>
        <w:p w:rsidR="004C54D8" w:rsidRDefault="00A3647E">
          <w:pPr>
            <w:pStyle w:val="929D6DDB8158EC46B1C4F1C3F8351874"/>
          </w:pPr>
          <w:r>
            <w:rPr>
              <w:lang w:bidi="en-GB"/>
            </w:rPr>
            <w:t>Email Address</w:t>
          </w:r>
        </w:p>
      </w:docPartBody>
    </w:docPart>
    <w:docPart>
      <w:docPartPr>
        <w:name w:val="3068F4825DA0BC4BA404374A435DE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A9566-EAB1-D44C-891D-B1950375B262}"/>
      </w:docPartPr>
      <w:docPartBody>
        <w:p w:rsidR="004C54D8" w:rsidRDefault="00A3647E">
          <w:pPr>
            <w:pStyle w:val="3068F4825DA0BC4BA404374A435DE963"/>
          </w:pPr>
          <w:r>
            <w:rPr>
              <w:lang w:bidi="en-GB"/>
            </w:rPr>
            <w:t>Twitter Handle</w:t>
          </w:r>
        </w:p>
      </w:docPartBody>
    </w:docPart>
    <w:docPart>
      <w:docPartPr>
        <w:name w:val="171D77FDB222FD49B577C6804803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FD0E7-1CBA-364D-A134-1ED2188CA09E}"/>
      </w:docPartPr>
      <w:docPartBody>
        <w:p w:rsidR="004C54D8" w:rsidRDefault="00A3647E">
          <w:pPr>
            <w:pStyle w:val="171D77FDB222FD49B577C68048039788"/>
          </w:pPr>
          <w:r>
            <w:rPr>
              <w:lang w:bidi="en-GB"/>
            </w:rPr>
            <w:t>Telephone No.</w:t>
          </w:r>
        </w:p>
      </w:docPartBody>
    </w:docPart>
    <w:docPart>
      <w:docPartPr>
        <w:name w:val="CFBA625B8775BC4A9891C7FB9FD57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EA25E-6B2A-184C-8C1E-193F0D7898D2}"/>
      </w:docPartPr>
      <w:docPartBody>
        <w:p w:rsidR="004C54D8" w:rsidRDefault="00A3647E">
          <w:pPr>
            <w:pStyle w:val="CFBA625B8775BC4A9891C7FB9FD57E1F"/>
          </w:pPr>
          <w:r>
            <w:rPr>
              <w:lang w:bidi="en-GB"/>
            </w:rPr>
            <w:t>LinkedIn URL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lom">
    <w:panose1 w:val="00000400000000000000"/>
    <w:charset w:val="DE"/>
    <w:family w:val="swiss"/>
    <w:pitch w:val="variable"/>
    <w:sig w:usb0="A10000FF" w:usb1="5000205A" w:usb2="00000020" w:usb3="00000000" w:csb0="0001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47E"/>
    <w:rsid w:val="004C54D8"/>
    <w:rsid w:val="00A3647E"/>
    <w:rsid w:val="00E2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19D71892A3E244806EA49DD545FBAF">
    <w:name w:val="FF19D71892A3E244806EA49DD545FBAF"/>
  </w:style>
  <w:style w:type="paragraph" w:customStyle="1" w:styleId="F62806340E13444BB83620A1433B0D0D">
    <w:name w:val="F62806340E13444BB83620A1433B0D0D"/>
  </w:style>
  <w:style w:type="paragraph" w:customStyle="1" w:styleId="DBBAF8A9C0DE374090D90242FFC0A4BD">
    <w:name w:val="DBBAF8A9C0DE374090D90242FFC0A4BD"/>
  </w:style>
  <w:style w:type="paragraph" w:customStyle="1" w:styleId="D9A347A7ED926841B73B721FB31598A6">
    <w:name w:val="D9A347A7ED926841B73B721FB31598A6"/>
  </w:style>
  <w:style w:type="paragraph" w:customStyle="1" w:styleId="B55952338CAFD24FA7E6D72E2F715C91">
    <w:name w:val="B55952338CAFD24FA7E6D72E2F715C91"/>
  </w:style>
  <w:style w:type="paragraph" w:customStyle="1" w:styleId="4F1AD3E3374CC743860D4F97D54C076B">
    <w:name w:val="4F1AD3E3374CC743860D4F97D54C076B"/>
  </w:style>
  <w:style w:type="paragraph" w:customStyle="1" w:styleId="8BB4D2FBFA64AF4D867BC2E570E1962A">
    <w:name w:val="8BB4D2FBFA64AF4D867BC2E570E1962A"/>
  </w:style>
  <w:style w:type="paragraph" w:customStyle="1" w:styleId="F979574402926C418D513107201C7B52">
    <w:name w:val="F979574402926C418D513107201C7B52"/>
  </w:style>
  <w:style w:type="paragraph" w:customStyle="1" w:styleId="D63A5B5AD61B5C49BA492FB74D3C0AD7">
    <w:name w:val="D63A5B5AD61B5C49BA492FB74D3C0AD7"/>
  </w:style>
  <w:style w:type="paragraph" w:customStyle="1" w:styleId="E5FD58FAFAFFE741838E29E1EE702901">
    <w:name w:val="E5FD58FAFAFFE741838E29E1EE702901"/>
  </w:style>
  <w:style w:type="paragraph" w:customStyle="1" w:styleId="65F36428CF44EE4AB71398D6E69E7024">
    <w:name w:val="65F36428CF44EE4AB71398D6E69E7024"/>
  </w:style>
  <w:style w:type="paragraph" w:customStyle="1" w:styleId="C6F0BDAB16C3EF4FB2CFAA362DCF7EB7">
    <w:name w:val="C6F0BDAB16C3EF4FB2CFAA362DCF7EB7"/>
  </w:style>
  <w:style w:type="paragraph" w:customStyle="1" w:styleId="5CFE90308C52EA47B47CE07415EC9839">
    <w:name w:val="5CFE90308C52EA47B47CE07415EC9839"/>
  </w:style>
  <w:style w:type="paragraph" w:customStyle="1" w:styleId="8D7D55E7AF85A54E9BE18A671958B69B">
    <w:name w:val="8D7D55E7AF85A54E9BE18A671958B69B"/>
  </w:style>
  <w:style w:type="paragraph" w:customStyle="1" w:styleId="AB2D0D6C0655D74AAE938ADBA337D086">
    <w:name w:val="AB2D0D6C0655D74AAE938ADBA337D086"/>
  </w:style>
  <w:style w:type="paragraph" w:customStyle="1" w:styleId="1B4D5F6D12067D419628B233DAE36E09">
    <w:name w:val="1B4D5F6D12067D419628B233DAE36E09"/>
  </w:style>
  <w:style w:type="paragraph" w:customStyle="1" w:styleId="FB2A8F1854F94143B0E908625898D360">
    <w:name w:val="FB2A8F1854F94143B0E908625898D360"/>
  </w:style>
  <w:style w:type="paragraph" w:customStyle="1" w:styleId="172B046FA98D2D40BC1D6DA9552AC57C">
    <w:name w:val="172B046FA98D2D40BC1D6DA9552AC57C"/>
  </w:style>
  <w:style w:type="paragraph" w:customStyle="1" w:styleId="213DE16DDCA9484AB65B68F22CFC4551">
    <w:name w:val="213DE16DDCA9484AB65B68F22CFC4551"/>
  </w:style>
  <w:style w:type="paragraph" w:customStyle="1" w:styleId="A0A6B468136A124DB4406BB74E811481">
    <w:name w:val="A0A6B468136A124DB4406BB74E811481"/>
  </w:style>
  <w:style w:type="paragraph" w:customStyle="1" w:styleId="EE53C02C1632634C9AE4BB9FCBB911D5">
    <w:name w:val="EE53C02C1632634C9AE4BB9FCBB911D5"/>
  </w:style>
  <w:style w:type="paragraph" w:customStyle="1" w:styleId="460F50613B247444814B846C88F8EEBE">
    <w:name w:val="460F50613B247444814B846C88F8EEBE"/>
  </w:style>
  <w:style w:type="paragraph" w:customStyle="1" w:styleId="2CCB68215731DD42A28B3727886D4453">
    <w:name w:val="2CCB68215731DD42A28B3727886D4453"/>
  </w:style>
  <w:style w:type="paragraph" w:customStyle="1" w:styleId="6AA74AD067617C469EF8C86993EAA814">
    <w:name w:val="6AA74AD067617C469EF8C86993EAA814"/>
  </w:style>
  <w:style w:type="paragraph" w:customStyle="1" w:styleId="CB1D4CDBDFF1044297F3B36DEB0E3EA9">
    <w:name w:val="CB1D4CDBDFF1044297F3B36DEB0E3EA9"/>
  </w:style>
  <w:style w:type="paragraph" w:customStyle="1" w:styleId="290C69A168BF3A4399926DBE721D1F41">
    <w:name w:val="290C69A168BF3A4399926DBE721D1F41"/>
  </w:style>
  <w:style w:type="paragraph" w:customStyle="1" w:styleId="21D8BBBECEA96346AD101653DCC225DA">
    <w:name w:val="21D8BBBECEA96346AD101653DCC225DA"/>
  </w:style>
  <w:style w:type="paragraph" w:customStyle="1" w:styleId="0A91D90DCE90CA46A830D4A897386BCE">
    <w:name w:val="0A91D90DCE90CA46A830D4A897386BCE"/>
  </w:style>
  <w:style w:type="paragraph" w:customStyle="1" w:styleId="7FD3AF30780CDC438D269EE67799AD61">
    <w:name w:val="7FD3AF30780CDC438D269EE67799AD61"/>
  </w:style>
  <w:style w:type="paragraph" w:customStyle="1" w:styleId="9658119949A75C42A18D7160D8C48F95">
    <w:name w:val="9658119949A75C42A18D7160D8C48F95"/>
  </w:style>
  <w:style w:type="paragraph" w:customStyle="1" w:styleId="89A3B6F19330624593260AA68DAB1E37">
    <w:name w:val="89A3B6F19330624593260AA68DAB1E37"/>
  </w:style>
  <w:style w:type="paragraph" w:customStyle="1" w:styleId="AB888EB0640B1A4CB80B454A2005EEC8">
    <w:name w:val="AB888EB0640B1A4CB80B454A2005EEC8"/>
  </w:style>
  <w:style w:type="paragraph" w:customStyle="1" w:styleId="801EEEC66C0C4845AECA0E804E029F4C">
    <w:name w:val="801EEEC66C0C4845AECA0E804E029F4C"/>
  </w:style>
  <w:style w:type="paragraph" w:customStyle="1" w:styleId="D2E60988CDFEDF4EAA0694A08C070FD0">
    <w:name w:val="D2E60988CDFEDF4EAA0694A08C070FD0"/>
  </w:style>
  <w:style w:type="paragraph" w:customStyle="1" w:styleId="556762BED7CC4241A7E2D20A7BE3A511">
    <w:name w:val="556762BED7CC4241A7E2D20A7BE3A511"/>
  </w:style>
  <w:style w:type="paragraph" w:customStyle="1" w:styleId="EEDA6966FC349445BB9070EFE2BEDFF5">
    <w:name w:val="EEDA6966FC349445BB9070EFE2BEDFF5"/>
  </w:style>
  <w:style w:type="paragraph" w:customStyle="1" w:styleId="929D6DDB8158EC46B1C4F1C3F8351874">
    <w:name w:val="929D6DDB8158EC46B1C4F1C3F8351874"/>
  </w:style>
  <w:style w:type="paragraph" w:customStyle="1" w:styleId="3068F4825DA0BC4BA404374A435DE963">
    <w:name w:val="3068F4825DA0BC4BA404374A435DE963"/>
  </w:style>
  <w:style w:type="paragraph" w:customStyle="1" w:styleId="171D77FDB222FD49B577C68048039788">
    <w:name w:val="171D77FDB222FD49B577C68048039788"/>
  </w:style>
  <w:style w:type="paragraph" w:customStyle="1" w:styleId="CFBA625B8775BC4A9891C7FB9FD57E1F">
    <w:name w:val="CFBA625B8775BC4A9891C7FB9FD57E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#ki6i</CompanyAddress>
  <CompanyPhone>+45 52 64 93 73</CompanyPhone>
  <CompanyFax>linkedin.com/in/ki6i90</CompanyFax>
  <CompanyEmail>admin@ki6i.com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3B25F0-B35F-7146-A09C-D2AFAD13D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CV, designed by MOO.dotx</Template>
  <TotalTime>0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Kalina Todorova</dc:creator>
  <cp:keywords/>
  <dc:description/>
  <cp:lastModifiedBy>Kalina Todorova</cp:lastModifiedBy>
  <cp:revision>2</cp:revision>
  <cp:lastPrinted>2019-05-20T17:13:00Z</cp:lastPrinted>
  <dcterms:created xsi:type="dcterms:W3CDTF">2019-05-20T17:15:00Z</dcterms:created>
  <dcterms:modified xsi:type="dcterms:W3CDTF">2019-05-20T17:15:00Z</dcterms:modified>
</cp:coreProperties>
</file>